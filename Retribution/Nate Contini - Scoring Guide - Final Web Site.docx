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160"/>
        <w:gridCol w:w="720"/>
        <w:gridCol w:w="2880"/>
      </w:tblGrid>
      <w:tr w:rsidR="008B0A54" w:rsidRPr="004C39B4" w14:paraId="21B25304" w14:textId="77777777" w:rsidTr="00C6298F">
        <w:tc>
          <w:tcPr>
            <w:tcW w:w="5148" w:type="dxa"/>
          </w:tcPr>
          <w:p w14:paraId="5EE51833" w14:textId="77777777" w:rsidR="008B0A54" w:rsidRPr="004C39B4" w:rsidRDefault="00E672C4" w:rsidP="00E672C4">
            <w:pPr>
              <w:pStyle w:val="Header"/>
              <w:tabs>
                <w:tab w:val="clear" w:pos="4320"/>
                <w:tab w:val="clear" w:pos="8640"/>
                <w:tab w:val="center" w:pos="5400"/>
                <w:tab w:val="right" w:pos="10800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Scoring Guide – Final </w:t>
            </w:r>
            <w:r w:rsidR="00D20FFF">
              <w:rPr>
                <w:rFonts w:ascii="Calibri" w:hAnsi="Calibri" w:cs="Calibri"/>
                <w:b/>
              </w:rPr>
              <w:t>Web Site</w:t>
            </w:r>
          </w:p>
        </w:tc>
        <w:tc>
          <w:tcPr>
            <w:tcW w:w="2160" w:type="dxa"/>
          </w:tcPr>
          <w:p w14:paraId="15DE50D2" w14:textId="015D1697" w:rsidR="008B0A54" w:rsidRPr="004C39B4" w:rsidRDefault="0075737F" w:rsidP="00C6298F">
            <w:pPr>
              <w:pStyle w:val="Header"/>
              <w:tabs>
                <w:tab w:val="clear" w:pos="4320"/>
                <w:tab w:val="clear" w:pos="8640"/>
                <w:tab w:val="center" w:pos="5400"/>
                <w:tab w:val="right" w:pos="10800"/>
              </w:tabs>
              <w:jc w:val="right"/>
              <w:rPr>
                <w:rFonts w:ascii="Calibri" w:hAnsi="Calibri" w:cs="Calibri"/>
                <w:b/>
              </w:rPr>
            </w:pPr>
            <w:proofErr w:type="gramStart"/>
            <w:r>
              <w:rPr>
                <w:rFonts w:ascii="Calibri" w:hAnsi="Calibri" w:cs="Calibri"/>
                <w:b/>
              </w:rPr>
              <w:t>372</w:t>
            </w:r>
            <w:r w:rsidR="008B0A54">
              <w:rPr>
                <w:rFonts w:ascii="Calibri" w:hAnsi="Calibri" w:cs="Calibri"/>
                <w:b/>
              </w:rPr>
              <w:t xml:space="preserve">  /</w:t>
            </w:r>
            <w:proofErr w:type="gramEnd"/>
            <w:r w:rsidR="008B0A54">
              <w:rPr>
                <w:rFonts w:ascii="Calibri" w:hAnsi="Calibri" w:cs="Calibri"/>
                <w:b/>
              </w:rPr>
              <w:t xml:space="preserve">  </w:t>
            </w:r>
            <w:r w:rsidR="00621995">
              <w:rPr>
                <w:rFonts w:ascii="Calibri" w:hAnsi="Calibri" w:cs="Calibri"/>
                <w:b/>
              </w:rPr>
              <w:t>4</w:t>
            </w:r>
            <w:r w:rsidR="00C6298F">
              <w:rPr>
                <w:rFonts w:ascii="Calibri" w:hAnsi="Calibri" w:cs="Calibri"/>
                <w:b/>
              </w:rPr>
              <w:t>0</w:t>
            </w:r>
            <w:r w:rsidR="00206DF0">
              <w:rPr>
                <w:rFonts w:ascii="Calibri" w:hAnsi="Calibri" w:cs="Calibri"/>
                <w:b/>
              </w:rPr>
              <w:t>0</w:t>
            </w:r>
            <w:r w:rsidR="007D4293">
              <w:rPr>
                <w:rFonts w:ascii="Calibri" w:hAnsi="Calibri" w:cs="Calibri"/>
                <w:b/>
              </w:rPr>
              <w:t xml:space="preserve"> (450)</w:t>
            </w:r>
          </w:p>
        </w:tc>
        <w:tc>
          <w:tcPr>
            <w:tcW w:w="720" w:type="dxa"/>
          </w:tcPr>
          <w:p w14:paraId="0CCF382C" w14:textId="77777777" w:rsidR="008B0A54" w:rsidRPr="004C39B4" w:rsidRDefault="008B0A54" w:rsidP="00307A2D">
            <w:pPr>
              <w:pStyle w:val="Header"/>
              <w:tabs>
                <w:tab w:val="clear" w:pos="4320"/>
                <w:tab w:val="clear" w:pos="8640"/>
                <w:tab w:val="center" w:pos="5400"/>
                <w:tab w:val="right" w:pos="10800"/>
              </w:tabs>
              <w:rPr>
                <w:rFonts w:ascii="Calibri" w:hAnsi="Calibri" w:cs="Calibri"/>
                <w:b/>
              </w:rPr>
            </w:pPr>
            <w:r w:rsidRPr="004C39B4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FFFCC"/>
          </w:tcPr>
          <w:p w14:paraId="04AAA616" w14:textId="13243BE3" w:rsidR="008B0A54" w:rsidRPr="004C39B4" w:rsidRDefault="0075737F" w:rsidP="00307A2D">
            <w:pPr>
              <w:pStyle w:val="Header"/>
              <w:tabs>
                <w:tab w:val="clear" w:pos="4320"/>
                <w:tab w:val="clear" w:pos="8640"/>
                <w:tab w:val="center" w:pos="5400"/>
                <w:tab w:val="right" w:pos="10800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Nate Contini</w:t>
            </w:r>
          </w:p>
        </w:tc>
      </w:tr>
      <w:tr w:rsidR="001E6675" w:rsidRPr="004C39B4" w14:paraId="758F171F" w14:textId="77777777" w:rsidTr="00C6298F">
        <w:trPr>
          <w:cantSplit/>
        </w:trPr>
        <w:tc>
          <w:tcPr>
            <w:tcW w:w="7308" w:type="dxa"/>
            <w:gridSpan w:val="2"/>
            <w:tcBorders>
              <w:bottom w:val="single" w:sz="4" w:space="0" w:color="auto"/>
            </w:tcBorders>
          </w:tcPr>
          <w:p w14:paraId="51277CB2" w14:textId="77777777" w:rsidR="001E6675" w:rsidRPr="004C39B4" w:rsidRDefault="001E6675" w:rsidP="001F55E4">
            <w:pPr>
              <w:tabs>
                <w:tab w:val="center" w:pos="5400"/>
                <w:tab w:val="right" w:pos="10800"/>
              </w:tabs>
              <w:rPr>
                <w:rFonts w:ascii="Calibri" w:hAnsi="Calibri" w:cs="Calibri"/>
                <w:b/>
              </w:rPr>
            </w:pPr>
            <w:r w:rsidRPr="004C39B4">
              <w:rPr>
                <w:rFonts w:ascii="Calibri" w:hAnsi="Calibri" w:cs="Calibri"/>
                <w:b/>
              </w:rPr>
              <w:t xml:space="preserve">STLCC – IS </w:t>
            </w:r>
            <w:r w:rsidR="001F55E4">
              <w:rPr>
                <w:rFonts w:ascii="Calibri" w:hAnsi="Calibri" w:cs="Calibri"/>
                <w:b/>
              </w:rPr>
              <w:t>142 Web Development I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2E79400" w14:textId="77777777" w:rsidR="001E6675" w:rsidRPr="004C39B4" w:rsidRDefault="001E6675" w:rsidP="00307A2D">
            <w:pPr>
              <w:pStyle w:val="Header"/>
              <w:tabs>
                <w:tab w:val="clear" w:pos="4320"/>
                <w:tab w:val="clear" w:pos="8640"/>
                <w:tab w:val="center" w:pos="5400"/>
                <w:tab w:val="right" w:pos="10800"/>
              </w:tabs>
              <w:rPr>
                <w:rFonts w:ascii="Calibri" w:hAnsi="Calibri" w:cs="Calibri"/>
                <w:b/>
              </w:rPr>
            </w:pPr>
            <w:r w:rsidRPr="004C39B4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925ADF3" w14:textId="37BC055F" w:rsidR="001E6675" w:rsidRPr="004C39B4" w:rsidRDefault="0075737F" w:rsidP="00307A2D">
            <w:pPr>
              <w:pStyle w:val="Header"/>
              <w:tabs>
                <w:tab w:val="clear" w:pos="4320"/>
                <w:tab w:val="clear" w:pos="8640"/>
                <w:tab w:val="center" w:pos="5400"/>
                <w:tab w:val="right" w:pos="10800"/>
              </w:tabs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12/15/2019</w:t>
            </w:r>
            <w:bookmarkStart w:id="0" w:name="_GoBack"/>
            <w:bookmarkEnd w:id="0"/>
          </w:p>
        </w:tc>
      </w:tr>
    </w:tbl>
    <w:p w14:paraId="0D76E3EB" w14:textId="77777777" w:rsidR="00B57DC2" w:rsidRDefault="00B57DC2" w:rsidP="00307A2D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hAnsi="Calibri" w:cs="Calibri"/>
        </w:rPr>
      </w:pPr>
    </w:p>
    <w:p w14:paraId="25127854" w14:textId="4CB2BBB4" w:rsidR="00621995" w:rsidRPr="00C72D02" w:rsidRDefault="00621995" w:rsidP="00481E76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eastAsia="Calibri" w:hAnsi="Calibri"/>
          <w:b/>
          <w:sz w:val="22"/>
          <w:szCs w:val="22"/>
        </w:rPr>
      </w:pPr>
      <w:r w:rsidRPr="00C72D02">
        <w:rPr>
          <w:rFonts w:ascii="Calibri" w:eastAsia="Calibri" w:hAnsi="Calibri"/>
          <w:b/>
          <w:sz w:val="22"/>
          <w:szCs w:val="22"/>
        </w:rPr>
        <w:t xml:space="preserve">Presentation – </w:t>
      </w:r>
      <w:r w:rsidR="00540065">
        <w:rPr>
          <w:rFonts w:ascii="Calibri" w:eastAsia="Calibri" w:hAnsi="Calibri"/>
          <w:b/>
          <w:sz w:val="22"/>
          <w:szCs w:val="22"/>
        </w:rPr>
        <w:t>95</w:t>
      </w:r>
      <w:r w:rsidRPr="00C72D02">
        <w:rPr>
          <w:rFonts w:ascii="Calibri" w:eastAsia="Calibri" w:hAnsi="Calibri"/>
          <w:b/>
          <w:sz w:val="22"/>
          <w:szCs w:val="22"/>
        </w:rPr>
        <w:t xml:space="preserve"> / 100 points possible</w:t>
      </w:r>
    </w:p>
    <w:p w14:paraId="509EECB5" w14:textId="77777777" w:rsidR="00621995" w:rsidRDefault="00621995" w:rsidP="000E4775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hAnsi="Calibri" w:cs="Calibri"/>
        </w:rPr>
      </w:pPr>
    </w:p>
    <w:tbl>
      <w:tblPr>
        <w:tblStyle w:val="TableGrid1"/>
        <w:tblW w:w="10885" w:type="dxa"/>
        <w:tblLook w:val="04A0" w:firstRow="1" w:lastRow="0" w:firstColumn="1" w:lastColumn="0" w:noHBand="0" w:noVBand="1"/>
      </w:tblPr>
      <w:tblGrid>
        <w:gridCol w:w="1870"/>
        <w:gridCol w:w="3345"/>
        <w:gridCol w:w="1890"/>
        <w:gridCol w:w="1890"/>
        <w:gridCol w:w="1890"/>
      </w:tblGrid>
      <w:tr w:rsidR="00E857C0" w:rsidRPr="00651BB7" w14:paraId="64D0CDE4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7BEBAC73" w14:textId="77777777" w:rsidR="00E857C0" w:rsidRPr="00651BB7" w:rsidRDefault="00E857C0" w:rsidP="00E857C0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3345" w:type="dxa"/>
            <w:shd w:val="clear" w:color="auto" w:fill="D6E3BC" w:themeFill="accent3" w:themeFillTint="66"/>
          </w:tcPr>
          <w:p w14:paraId="1B43A9AC" w14:textId="77777777" w:rsidR="00E857C0" w:rsidRPr="00540065" w:rsidRDefault="00E857C0" w:rsidP="00F71C1C">
            <w:pPr>
              <w:rPr>
                <w:b/>
              </w:rPr>
            </w:pPr>
            <w:r w:rsidRPr="00540065">
              <w:rPr>
                <w:b/>
              </w:rPr>
              <w:t>20</w:t>
            </w:r>
          </w:p>
          <w:p w14:paraId="0DD0E28F" w14:textId="77777777" w:rsidR="00E857C0" w:rsidRPr="00540065" w:rsidRDefault="00E857C0" w:rsidP="00E857C0">
            <w:pPr>
              <w:jc w:val="center"/>
            </w:pPr>
            <w:r w:rsidRPr="00540065">
              <w:rPr>
                <w:sz w:val="16"/>
              </w:rPr>
              <w:t xml:space="preserve">Presentation ready at the </w:t>
            </w:r>
            <w:r w:rsidR="00955D41" w:rsidRPr="00540065">
              <w:rPr>
                <w:sz w:val="16"/>
              </w:rPr>
              <w:br/>
            </w:r>
            <w:r w:rsidRPr="00540065">
              <w:rPr>
                <w:sz w:val="16"/>
              </w:rPr>
              <w:t>beginning of assigned class</w:t>
            </w:r>
          </w:p>
        </w:tc>
        <w:tc>
          <w:tcPr>
            <w:tcW w:w="1890" w:type="dxa"/>
          </w:tcPr>
          <w:p w14:paraId="21904ED5" w14:textId="77777777" w:rsidR="00E857C0" w:rsidRPr="00D93227" w:rsidRDefault="00E857C0" w:rsidP="00F71C1C">
            <w:pPr>
              <w:rPr>
                <w:b/>
              </w:rPr>
            </w:pPr>
            <w:r w:rsidRPr="00D93227">
              <w:rPr>
                <w:b/>
              </w:rPr>
              <w:t>14</w:t>
            </w:r>
          </w:p>
          <w:p w14:paraId="382D14C6" w14:textId="77777777" w:rsidR="00E857C0" w:rsidRPr="00D93227" w:rsidRDefault="00E857C0" w:rsidP="00E857C0">
            <w:pPr>
              <w:jc w:val="center"/>
              <w:rPr>
                <w:sz w:val="16"/>
              </w:rPr>
            </w:pPr>
            <w:r w:rsidRPr="00D93227">
              <w:rPr>
                <w:sz w:val="16"/>
              </w:rPr>
              <w:t>Presentation given but not ready at beginning of assigned class</w:t>
            </w:r>
          </w:p>
        </w:tc>
        <w:tc>
          <w:tcPr>
            <w:tcW w:w="1890" w:type="dxa"/>
          </w:tcPr>
          <w:p w14:paraId="3482D023" w14:textId="77777777" w:rsidR="00E857C0" w:rsidRDefault="00E857C0" w:rsidP="00F71C1C">
            <w:pPr>
              <w:rPr>
                <w:b/>
              </w:rPr>
            </w:pPr>
            <w:r>
              <w:rPr>
                <w:b/>
              </w:rPr>
              <w:t>7</w:t>
            </w:r>
          </w:p>
          <w:p w14:paraId="1977B140" w14:textId="77777777" w:rsidR="00E857C0" w:rsidRPr="00E857C0" w:rsidRDefault="00E857C0" w:rsidP="00E857C0">
            <w:pPr>
              <w:jc w:val="center"/>
            </w:pPr>
            <w:r w:rsidRPr="00D93227">
              <w:rPr>
                <w:sz w:val="16"/>
              </w:rPr>
              <w:t>Presentation provided after the end of assigned class</w:t>
            </w:r>
          </w:p>
        </w:tc>
        <w:tc>
          <w:tcPr>
            <w:tcW w:w="1890" w:type="dxa"/>
          </w:tcPr>
          <w:p w14:paraId="1FD79242" w14:textId="77777777" w:rsidR="00E857C0" w:rsidRDefault="00E857C0" w:rsidP="00F71C1C">
            <w:pPr>
              <w:rPr>
                <w:b/>
              </w:rPr>
            </w:pPr>
            <w:r w:rsidRPr="00651BB7">
              <w:rPr>
                <w:b/>
              </w:rPr>
              <w:t>0</w:t>
            </w:r>
          </w:p>
          <w:p w14:paraId="2C12B5AF" w14:textId="77777777" w:rsidR="00E857C0" w:rsidRPr="00E857C0" w:rsidRDefault="00E857C0" w:rsidP="00E857C0">
            <w:pPr>
              <w:jc w:val="center"/>
            </w:pPr>
            <w:r w:rsidRPr="00D93227">
              <w:rPr>
                <w:sz w:val="16"/>
              </w:rPr>
              <w:t>No presentation or submitted after 48 hours late</w:t>
            </w:r>
          </w:p>
        </w:tc>
      </w:tr>
      <w:tr w:rsidR="00D93227" w:rsidRPr="00651BB7" w14:paraId="629141F0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3977A36F" w14:textId="77777777" w:rsidR="00D93227" w:rsidRPr="00651BB7" w:rsidRDefault="00D93227" w:rsidP="00D93227">
            <w:pPr>
              <w:rPr>
                <w:b/>
              </w:rPr>
            </w:pPr>
            <w:r>
              <w:rPr>
                <w:b/>
              </w:rPr>
              <w:t>Presentation Organization and Implementation</w:t>
            </w:r>
          </w:p>
        </w:tc>
        <w:tc>
          <w:tcPr>
            <w:tcW w:w="3345" w:type="dxa"/>
            <w:shd w:val="clear" w:color="auto" w:fill="D6E3BC" w:themeFill="accent3" w:themeFillTint="66"/>
          </w:tcPr>
          <w:p w14:paraId="3DC5999D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60A2F007" w14:textId="77777777" w:rsidR="00D9322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Appropriateness</w:t>
            </w:r>
          </w:p>
          <w:p w14:paraId="65DF2E22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Presentation is “college” appropriate and demonstrates attainment of </w:t>
            </w:r>
            <w:r>
              <w:rPr>
                <w:sz w:val="16"/>
              </w:rPr>
              <w:br/>
              <w:t>course learning objectives</w:t>
            </w:r>
          </w:p>
        </w:tc>
        <w:tc>
          <w:tcPr>
            <w:tcW w:w="1890" w:type="dxa"/>
          </w:tcPr>
          <w:p w14:paraId="3DF9B647" w14:textId="77777777" w:rsidR="00BE6ED3" w:rsidRPr="00D93227" w:rsidRDefault="00BE6ED3" w:rsidP="00BE6ED3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2FD29929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One or two errors or issues with not appropriate academic level of presentation</w:t>
            </w:r>
          </w:p>
        </w:tc>
        <w:tc>
          <w:tcPr>
            <w:tcW w:w="1890" w:type="dxa"/>
          </w:tcPr>
          <w:p w14:paraId="3D4A8BCB" w14:textId="77777777" w:rsidR="00790386" w:rsidRPr="00D93227" w:rsidRDefault="00790386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FE1B2AD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Three or four errors or issues with not appropriate academic level of presentation</w:t>
            </w:r>
          </w:p>
        </w:tc>
        <w:tc>
          <w:tcPr>
            <w:tcW w:w="1890" w:type="dxa"/>
          </w:tcPr>
          <w:p w14:paraId="40907F13" w14:textId="77777777" w:rsidR="00790386" w:rsidRPr="00D93227" w:rsidRDefault="00790386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0267C8DC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Five or more errors or issues with not appropriate academic level of presentation</w:t>
            </w:r>
          </w:p>
        </w:tc>
      </w:tr>
      <w:tr w:rsidR="00D93227" w:rsidRPr="00651BB7" w14:paraId="6F122ED2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799B7FDC" w14:textId="77777777" w:rsidR="00D93227" w:rsidRDefault="00D93227" w:rsidP="00D93227">
            <w:pPr>
              <w:rPr>
                <w:b/>
              </w:rPr>
            </w:pPr>
          </w:p>
        </w:tc>
        <w:tc>
          <w:tcPr>
            <w:tcW w:w="3345" w:type="dxa"/>
          </w:tcPr>
          <w:p w14:paraId="5D850C70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543B05B8" w14:textId="77777777" w:rsidR="00D9322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Accuracy</w:t>
            </w:r>
          </w:p>
          <w:p w14:paraId="7757464C" w14:textId="77777777" w:rsidR="00D9322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Zero errors in presentation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A30C55F" w14:textId="77777777" w:rsidR="00BE6ED3" w:rsidRPr="00D93227" w:rsidRDefault="00BE6ED3" w:rsidP="00BE6ED3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6C10BFC6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One or two errors in presentation</w:t>
            </w:r>
          </w:p>
        </w:tc>
        <w:tc>
          <w:tcPr>
            <w:tcW w:w="1890" w:type="dxa"/>
          </w:tcPr>
          <w:p w14:paraId="599A0F35" w14:textId="77777777" w:rsidR="00790386" w:rsidRPr="00D93227" w:rsidRDefault="00790386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6463CE6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Three or four errors in presentation</w:t>
            </w:r>
          </w:p>
        </w:tc>
        <w:tc>
          <w:tcPr>
            <w:tcW w:w="1890" w:type="dxa"/>
          </w:tcPr>
          <w:p w14:paraId="4F9AF276" w14:textId="77777777" w:rsidR="00790386" w:rsidRPr="00D93227" w:rsidRDefault="00790386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06546779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Five or more errors in presentation</w:t>
            </w:r>
          </w:p>
        </w:tc>
      </w:tr>
      <w:tr w:rsidR="00D93227" w:rsidRPr="00651BB7" w14:paraId="1DCB4134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279B3264" w14:textId="77777777" w:rsidR="00D93227" w:rsidRDefault="00D93227" w:rsidP="00D93227">
            <w:pPr>
              <w:rPr>
                <w:b/>
              </w:rPr>
            </w:pPr>
          </w:p>
        </w:tc>
        <w:tc>
          <w:tcPr>
            <w:tcW w:w="3345" w:type="dxa"/>
          </w:tcPr>
          <w:p w14:paraId="07E8E2CD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0C5175FE" w14:textId="77777777" w:rsidR="00D9322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Thoroughness</w:t>
            </w:r>
          </w:p>
          <w:p w14:paraId="2C28487F" w14:textId="77777777" w:rsidR="00D9322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Presentation sufficiently covered the web site and the assigned topics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07204F5" w14:textId="77777777" w:rsidR="00BE6ED3" w:rsidRPr="00D93227" w:rsidRDefault="00BE6ED3" w:rsidP="00BE6ED3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5134F628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Presentation missing one or two important topics</w:t>
            </w:r>
          </w:p>
        </w:tc>
        <w:tc>
          <w:tcPr>
            <w:tcW w:w="1890" w:type="dxa"/>
          </w:tcPr>
          <w:p w14:paraId="77D43D7C" w14:textId="77777777" w:rsidR="00790386" w:rsidRPr="00D93227" w:rsidRDefault="00790386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2447BFE6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Presentation missing three or four important topics</w:t>
            </w:r>
          </w:p>
        </w:tc>
        <w:tc>
          <w:tcPr>
            <w:tcW w:w="1890" w:type="dxa"/>
          </w:tcPr>
          <w:p w14:paraId="6F99AC26" w14:textId="77777777" w:rsidR="00790386" w:rsidRPr="00D93227" w:rsidRDefault="00790386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56E2696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Presentation missing five or more important topics</w:t>
            </w:r>
          </w:p>
        </w:tc>
      </w:tr>
      <w:tr w:rsidR="00D93227" w:rsidRPr="00651BB7" w14:paraId="59C94DAF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19913359" w14:textId="77777777" w:rsidR="00D93227" w:rsidRDefault="00D93227" w:rsidP="00D93227">
            <w:pPr>
              <w:rPr>
                <w:b/>
              </w:rPr>
            </w:pPr>
          </w:p>
        </w:tc>
        <w:tc>
          <w:tcPr>
            <w:tcW w:w="3345" w:type="dxa"/>
            <w:shd w:val="clear" w:color="auto" w:fill="D6E3BC" w:themeFill="accent3" w:themeFillTint="66"/>
          </w:tcPr>
          <w:p w14:paraId="726B8D6F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231DCCB1" w14:textId="77777777" w:rsidR="00D9322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Sequence</w:t>
            </w:r>
          </w:p>
          <w:p w14:paraId="49427565" w14:textId="77777777" w:rsidR="00D9322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Presentation covers the required content in a clear and organized manner</w:t>
            </w:r>
          </w:p>
        </w:tc>
        <w:tc>
          <w:tcPr>
            <w:tcW w:w="1890" w:type="dxa"/>
          </w:tcPr>
          <w:p w14:paraId="159E8E64" w14:textId="77777777" w:rsidR="00BE6ED3" w:rsidRPr="00D93227" w:rsidRDefault="00BE6ED3" w:rsidP="00BE6ED3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7EC95EFA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One or two errors or issues with sequence or organization of presentation</w:t>
            </w:r>
          </w:p>
        </w:tc>
        <w:tc>
          <w:tcPr>
            <w:tcW w:w="1890" w:type="dxa"/>
          </w:tcPr>
          <w:p w14:paraId="0E4D960F" w14:textId="77777777" w:rsidR="00790386" w:rsidRPr="00D93227" w:rsidRDefault="00790386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51826D07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Three or four errors or issues with sequence or organization of presentation</w:t>
            </w:r>
          </w:p>
        </w:tc>
        <w:tc>
          <w:tcPr>
            <w:tcW w:w="1890" w:type="dxa"/>
          </w:tcPr>
          <w:p w14:paraId="139D8C7F" w14:textId="77777777" w:rsidR="00790386" w:rsidRPr="00D93227" w:rsidRDefault="00790386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E23ADA5" w14:textId="77777777" w:rsidR="00D93227" w:rsidRPr="00651BB7" w:rsidRDefault="00D93227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Five or more errors or issues with sequence or organization of presentation</w:t>
            </w:r>
          </w:p>
        </w:tc>
      </w:tr>
      <w:tr w:rsidR="00D93227" w:rsidRPr="00651BB7" w14:paraId="48332278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1AB61C00" w14:textId="77777777" w:rsidR="00D93227" w:rsidRDefault="00D93227" w:rsidP="00D93227">
            <w:pPr>
              <w:rPr>
                <w:b/>
              </w:rPr>
            </w:pPr>
            <w:r>
              <w:rPr>
                <w:b/>
              </w:rPr>
              <w:t>Site Planning</w:t>
            </w:r>
          </w:p>
        </w:tc>
        <w:tc>
          <w:tcPr>
            <w:tcW w:w="3345" w:type="dxa"/>
            <w:shd w:val="clear" w:color="auto" w:fill="D6E3BC" w:themeFill="accent3" w:themeFillTint="66"/>
          </w:tcPr>
          <w:p w14:paraId="575CF547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243A975C" w14:textId="77777777" w:rsidR="00D93227" w:rsidRDefault="00E55E2B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Thorough explanation of the web site’s target audience, </w:t>
            </w:r>
            <w:r w:rsidR="00571641">
              <w:rPr>
                <w:sz w:val="16"/>
              </w:rPr>
              <w:t xml:space="preserve">site </w:t>
            </w:r>
            <w:r>
              <w:rPr>
                <w:sz w:val="16"/>
              </w:rPr>
              <w:t xml:space="preserve">purpose, </w:t>
            </w:r>
            <w:r w:rsidR="005857B2">
              <w:rPr>
                <w:sz w:val="16"/>
              </w:rPr>
              <w:t>basic use, and introduction to the site</w:t>
            </w:r>
          </w:p>
        </w:tc>
        <w:tc>
          <w:tcPr>
            <w:tcW w:w="1890" w:type="dxa"/>
          </w:tcPr>
          <w:p w14:paraId="76CD73D8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42E213FD" w14:textId="77777777" w:rsidR="00D93227" w:rsidRPr="00651BB7" w:rsidRDefault="00571641" w:rsidP="0057164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Missing</w:t>
            </w:r>
            <w:r w:rsidR="00BC5DEF">
              <w:rPr>
                <w:sz w:val="16"/>
              </w:rPr>
              <w:t xml:space="preserve"> explanation of</w:t>
            </w:r>
            <w:r>
              <w:rPr>
                <w:sz w:val="16"/>
              </w:rPr>
              <w:t xml:space="preserve"> one of the web site’s target audience, site purpose, basic use, or introduction to the site</w:t>
            </w:r>
          </w:p>
        </w:tc>
        <w:tc>
          <w:tcPr>
            <w:tcW w:w="1890" w:type="dxa"/>
          </w:tcPr>
          <w:p w14:paraId="7625A7C0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1DA15E99" w14:textId="77777777" w:rsidR="00D93227" w:rsidRPr="00651BB7" w:rsidRDefault="00571641" w:rsidP="00571641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Missing</w:t>
            </w:r>
            <w:r w:rsidR="00BC5DEF">
              <w:rPr>
                <w:sz w:val="16"/>
              </w:rPr>
              <w:t xml:space="preserve"> explanation of</w:t>
            </w:r>
            <w:r>
              <w:rPr>
                <w:sz w:val="16"/>
              </w:rPr>
              <w:t xml:space="preserve"> two of the web site’s target audience, site purpose, basic use, or introduction to the site</w:t>
            </w:r>
          </w:p>
        </w:tc>
        <w:tc>
          <w:tcPr>
            <w:tcW w:w="1890" w:type="dxa"/>
          </w:tcPr>
          <w:p w14:paraId="52B6D225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4AA8C8FB" w14:textId="77777777" w:rsidR="00D93227" w:rsidRPr="00651BB7" w:rsidRDefault="00571641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 explanation of target audience, site purpose, basic use, or introduction to site</w:t>
            </w:r>
          </w:p>
        </w:tc>
      </w:tr>
      <w:tr w:rsidR="00D93227" w:rsidRPr="00651BB7" w14:paraId="0BE76182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6CBE34E6" w14:textId="77777777" w:rsidR="00D93227" w:rsidRDefault="00D93227" w:rsidP="00D93227">
            <w:pPr>
              <w:rPr>
                <w:b/>
              </w:rPr>
            </w:pPr>
            <w:r>
              <w:rPr>
                <w:b/>
              </w:rPr>
              <w:t>Site Designing</w:t>
            </w:r>
          </w:p>
        </w:tc>
        <w:tc>
          <w:tcPr>
            <w:tcW w:w="3345" w:type="dxa"/>
            <w:shd w:val="clear" w:color="auto" w:fill="D6E3BC" w:themeFill="accent3" w:themeFillTint="66"/>
          </w:tcPr>
          <w:p w14:paraId="58005D8E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2111F01F" w14:textId="77777777" w:rsidR="00D93227" w:rsidRDefault="005857B2" w:rsidP="005857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Thorough explanation of site design and development which may include a wireframe, site map, vital images, color choices, vital multimedia, and footer content</w:t>
            </w:r>
          </w:p>
        </w:tc>
        <w:tc>
          <w:tcPr>
            <w:tcW w:w="1890" w:type="dxa"/>
          </w:tcPr>
          <w:p w14:paraId="48359F71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4C328525" w14:textId="77777777" w:rsidR="00D93227" w:rsidRPr="00651BB7" w:rsidRDefault="00BC5DEF" w:rsidP="00BC5DE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Missing explanation of one </w:t>
            </w:r>
            <w:r w:rsidRPr="00BC5DEF">
              <w:rPr>
                <w:sz w:val="16"/>
              </w:rPr>
              <w:t xml:space="preserve">of site design and development </w:t>
            </w:r>
            <w:r>
              <w:rPr>
                <w:sz w:val="16"/>
              </w:rPr>
              <w:t xml:space="preserve">concepts </w:t>
            </w:r>
            <w:r w:rsidRPr="00BC5DEF">
              <w:rPr>
                <w:sz w:val="16"/>
              </w:rPr>
              <w:t>which may include a wireframe, site map, vital images, color choices, vital multimedia, and footer content</w:t>
            </w:r>
          </w:p>
        </w:tc>
        <w:tc>
          <w:tcPr>
            <w:tcW w:w="1890" w:type="dxa"/>
          </w:tcPr>
          <w:p w14:paraId="492AC724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9267CBC" w14:textId="77777777" w:rsidR="00D93227" w:rsidRPr="00651BB7" w:rsidRDefault="00BC5DEF" w:rsidP="00BC5DEF">
            <w:pPr>
              <w:jc w:val="center"/>
              <w:rPr>
                <w:sz w:val="16"/>
              </w:rPr>
            </w:pPr>
            <w:r w:rsidRPr="00BC5DEF">
              <w:rPr>
                <w:sz w:val="16"/>
              </w:rPr>
              <w:t>of site design and development which may include a wireframe, site map, vital images, color choices, vital multimedia, and footer content</w:t>
            </w:r>
          </w:p>
        </w:tc>
        <w:tc>
          <w:tcPr>
            <w:tcW w:w="1890" w:type="dxa"/>
          </w:tcPr>
          <w:p w14:paraId="248BE4CE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25D588A1" w14:textId="77777777" w:rsidR="00D93227" w:rsidRPr="00651BB7" w:rsidRDefault="00BC5DEF" w:rsidP="00BC5DE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 explanation </w:t>
            </w:r>
            <w:r w:rsidRPr="00BC5DEF">
              <w:rPr>
                <w:sz w:val="16"/>
              </w:rPr>
              <w:t>of site design and development which may include a wireframe, site map, vital images, color choices, vital multimedia, and footer content</w:t>
            </w:r>
          </w:p>
        </w:tc>
      </w:tr>
      <w:tr w:rsidR="00D93227" w:rsidRPr="00651BB7" w14:paraId="262C5F98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4694639C" w14:textId="77777777" w:rsidR="00D93227" w:rsidRDefault="00D93227" w:rsidP="00D93227">
            <w:pPr>
              <w:rPr>
                <w:b/>
              </w:rPr>
            </w:pPr>
            <w:r>
              <w:rPr>
                <w:b/>
              </w:rPr>
              <w:t>Site Coding</w:t>
            </w:r>
          </w:p>
        </w:tc>
        <w:tc>
          <w:tcPr>
            <w:tcW w:w="3345" w:type="dxa"/>
            <w:shd w:val="clear" w:color="auto" w:fill="D6E3BC" w:themeFill="accent3" w:themeFillTint="66"/>
          </w:tcPr>
          <w:p w14:paraId="45BE3808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2D785503" w14:textId="77777777" w:rsidR="00D93227" w:rsidRDefault="005857B2" w:rsidP="005857B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Thorough explanation of validated html, </w:t>
            </w:r>
            <w:proofErr w:type="spellStart"/>
            <w:r>
              <w:rPr>
                <w:sz w:val="16"/>
              </w:rPr>
              <w:t>css</w:t>
            </w:r>
            <w:proofErr w:type="spellEnd"/>
            <w:r>
              <w:rPr>
                <w:sz w:val="16"/>
              </w:rPr>
              <w:t>, and JavaScript, ease of navigation, browser compatibility, and screen-size responsiveness</w:t>
            </w:r>
          </w:p>
        </w:tc>
        <w:tc>
          <w:tcPr>
            <w:tcW w:w="1890" w:type="dxa"/>
          </w:tcPr>
          <w:p w14:paraId="7C622037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5B7ACCCC" w14:textId="77777777" w:rsidR="00D93227" w:rsidRPr="00651BB7" w:rsidRDefault="004A30E5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Missing explanation of one of </w:t>
            </w:r>
            <w:r w:rsidRPr="004A30E5">
              <w:rPr>
                <w:sz w:val="16"/>
              </w:rPr>
              <w:t xml:space="preserve">validated html, </w:t>
            </w:r>
            <w:proofErr w:type="spellStart"/>
            <w:r w:rsidRPr="004A30E5">
              <w:rPr>
                <w:sz w:val="16"/>
              </w:rPr>
              <w:t>css</w:t>
            </w:r>
            <w:proofErr w:type="spellEnd"/>
            <w:r w:rsidRPr="004A30E5">
              <w:rPr>
                <w:sz w:val="16"/>
              </w:rPr>
              <w:t>, and JavaScript, ease of navigation, browser compatibility, and screen-size responsiveness</w:t>
            </w:r>
          </w:p>
        </w:tc>
        <w:tc>
          <w:tcPr>
            <w:tcW w:w="1890" w:type="dxa"/>
          </w:tcPr>
          <w:p w14:paraId="110FA0D4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1F999C04" w14:textId="77777777" w:rsidR="00D93227" w:rsidRPr="00651BB7" w:rsidRDefault="004A30E5" w:rsidP="004A30E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Missing explanation of two of </w:t>
            </w:r>
            <w:r w:rsidRPr="004A30E5">
              <w:rPr>
                <w:sz w:val="16"/>
              </w:rPr>
              <w:t xml:space="preserve">validated html, </w:t>
            </w:r>
            <w:proofErr w:type="spellStart"/>
            <w:r w:rsidRPr="004A30E5">
              <w:rPr>
                <w:sz w:val="16"/>
              </w:rPr>
              <w:t>css</w:t>
            </w:r>
            <w:proofErr w:type="spellEnd"/>
            <w:r w:rsidRPr="004A30E5">
              <w:rPr>
                <w:sz w:val="16"/>
              </w:rPr>
              <w:t>, and JavaScript, ease of navigation, browser compatibility, and screen-size responsiveness</w:t>
            </w:r>
          </w:p>
        </w:tc>
        <w:tc>
          <w:tcPr>
            <w:tcW w:w="1890" w:type="dxa"/>
          </w:tcPr>
          <w:p w14:paraId="6303055D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05F1BEAB" w14:textId="77777777" w:rsidR="00D93227" w:rsidRPr="00651BB7" w:rsidRDefault="004A30E5" w:rsidP="004A30E5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No explanation demonstrating </w:t>
            </w:r>
            <w:r w:rsidRPr="004A30E5">
              <w:rPr>
                <w:sz w:val="16"/>
              </w:rPr>
              <w:t xml:space="preserve">validated html, </w:t>
            </w:r>
            <w:proofErr w:type="spellStart"/>
            <w:r w:rsidRPr="004A30E5">
              <w:rPr>
                <w:sz w:val="16"/>
              </w:rPr>
              <w:t>css</w:t>
            </w:r>
            <w:proofErr w:type="spellEnd"/>
            <w:r w:rsidRPr="004A30E5">
              <w:rPr>
                <w:sz w:val="16"/>
              </w:rPr>
              <w:t>, and JavaScript, ease of navigation, browser compatibility, and screen-size responsiveness</w:t>
            </w:r>
          </w:p>
        </w:tc>
      </w:tr>
      <w:tr w:rsidR="00D93227" w:rsidRPr="00651BB7" w14:paraId="6FC6F5F3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0F5C09E9" w14:textId="77777777" w:rsidR="00D93227" w:rsidRDefault="00D93227" w:rsidP="00D93227">
            <w:pPr>
              <w:rPr>
                <w:b/>
              </w:rPr>
            </w:pPr>
            <w:r>
              <w:rPr>
                <w:b/>
              </w:rPr>
              <w:t>Accessibility</w:t>
            </w:r>
          </w:p>
        </w:tc>
        <w:tc>
          <w:tcPr>
            <w:tcW w:w="3345" w:type="dxa"/>
            <w:shd w:val="clear" w:color="auto" w:fill="D6E3BC" w:themeFill="accent3" w:themeFillTint="66"/>
          </w:tcPr>
          <w:p w14:paraId="58F4F241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47FE93CF" w14:textId="77777777" w:rsidR="00D93227" w:rsidRDefault="005857B2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THREE examples of design or coding choices implemented to specifically adhere to accessibility guidelines</w:t>
            </w:r>
          </w:p>
        </w:tc>
        <w:tc>
          <w:tcPr>
            <w:tcW w:w="1890" w:type="dxa"/>
          </w:tcPr>
          <w:p w14:paraId="0C795122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252A2C2B" w14:textId="77777777" w:rsidR="00D93227" w:rsidRPr="00651BB7" w:rsidRDefault="005857B2" w:rsidP="005857B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Two examples of design or coding choices implemented to specifically adhere to accessibility guidelines </w:t>
            </w:r>
          </w:p>
        </w:tc>
        <w:tc>
          <w:tcPr>
            <w:tcW w:w="1890" w:type="dxa"/>
          </w:tcPr>
          <w:p w14:paraId="5DED248B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D9FC7CD" w14:textId="77777777" w:rsidR="00D93227" w:rsidRPr="00651BB7" w:rsidRDefault="005857B2" w:rsidP="005857B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One example of design or coding choices implemented to specifically adhere to accessibility guidelines </w:t>
            </w:r>
          </w:p>
        </w:tc>
        <w:tc>
          <w:tcPr>
            <w:tcW w:w="1890" w:type="dxa"/>
          </w:tcPr>
          <w:p w14:paraId="25C1057A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8FBD27D" w14:textId="77777777" w:rsidR="00D93227" w:rsidRPr="00651BB7" w:rsidRDefault="005857B2" w:rsidP="005857B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Zero examples of design or coding choices implemented to specifically adhere to accessibility guidelines </w:t>
            </w:r>
          </w:p>
        </w:tc>
      </w:tr>
      <w:tr w:rsidR="00D93227" w:rsidRPr="00651BB7" w14:paraId="6B86477A" w14:textId="77777777" w:rsidTr="00540065">
        <w:trPr>
          <w:cantSplit/>
          <w:trHeight w:val="1008"/>
        </w:trPr>
        <w:tc>
          <w:tcPr>
            <w:tcW w:w="1870" w:type="dxa"/>
            <w:shd w:val="clear" w:color="auto" w:fill="DBE5F1" w:themeFill="accent1" w:themeFillTint="33"/>
          </w:tcPr>
          <w:p w14:paraId="3ED664E3" w14:textId="77777777" w:rsidR="00D93227" w:rsidRDefault="00D93227" w:rsidP="00D93227">
            <w:pPr>
              <w:rPr>
                <w:b/>
              </w:rPr>
            </w:pPr>
            <w:r>
              <w:rPr>
                <w:b/>
              </w:rPr>
              <w:t>Site Launch</w:t>
            </w:r>
          </w:p>
        </w:tc>
        <w:tc>
          <w:tcPr>
            <w:tcW w:w="3345" w:type="dxa"/>
            <w:shd w:val="clear" w:color="auto" w:fill="D6E3BC" w:themeFill="accent3" w:themeFillTint="66"/>
          </w:tcPr>
          <w:p w14:paraId="41E92AD0" w14:textId="77777777" w:rsidR="00D93227" w:rsidRPr="00D93227" w:rsidRDefault="00D93227" w:rsidP="00F71C1C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291C38F1" w14:textId="77777777" w:rsidR="00D93227" w:rsidRDefault="00955D41" w:rsidP="00955D41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Thorough demonstration of the usability and real-life experiences of browsing the web site</w:t>
            </w:r>
          </w:p>
        </w:tc>
        <w:tc>
          <w:tcPr>
            <w:tcW w:w="1890" w:type="dxa"/>
          </w:tcPr>
          <w:p w14:paraId="3AC1450D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2382D2D9" w14:textId="77777777" w:rsidR="00D93227" w:rsidRPr="00651BB7" w:rsidRDefault="004A30E5" w:rsidP="004A30E5">
            <w:pPr>
              <w:jc w:val="center"/>
              <w:rPr>
                <w:sz w:val="16"/>
              </w:rPr>
            </w:pPr>
            <w:r>
              <w:rPr>
                <w:sz w:val="16"/>
              </w:rPr>
              <w:t>Some usability demonstrated, but could have been better</w:t>
            </w:r>
          </w:p>
        </w:tc>
        <w:tc>
          <w:tcPr>
            <w:tcW w:w="1890" w:type="dxa"/>
          </w:tcPr>
          <w:p w14:paraId="6CDFA17A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5A42AC92" w14:textId="77777777" w:rsidR="00D93227" w:rsidRPr="00651BB7" w:rsidRDefault="004A30E5" w:rsidP="004A30E5">
            <w:pPr>
              <w:jc w:val="center"/>
              <w:rPr>
                <w:sz w:val="16"/>
              </w:rPr>
            </w:pPr>
            <w:r>
              <w:rPr>
                <w:sz w:val="16"/>
              </w:rPr>
              <w:t>Missing information or unclear demonstration of site usability</w:t>
            </w:r>
          </w:p>
        </w:tc>
        <w:tc>
          <w:tcPr>
            <w:tcW w:w="1890" w:type="dxa"/>
          </w:tcPr>
          <w:p w14:paraId="4AE34291" w14:textId="77777777" w:rsidR="00D93227" w:rsidRPr="00D93227" w:rsidRDefault="00D93227" w:rsidP="00790386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0B7D933D" w14:textId="77777777" w:rsidR="00D93227" w:rsidRPr="00651BB7" w:rsidRDefault="004A30E5" w:rsidP="00D9322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 or poor demonstration of site usability</w:t>
            </w:r>
          </w:p>
        </w:tc>
      </w:tr>
    </w:tbl>
    <w:p w14:paraId="1970F5A1" w14:textId="77777777" w:rsidR="00E857C0" w:rsidRDefault="00E857C0" w:rsidP="00481E76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hAnsi="Calibri" w:cs="Calibri"/>
        </w:rPr>
      </w:pPr>
    </w:p>
    <w:p w14:paraId="1D8BE0F4" w14:textId="77777777" w:rsidR="00621995" w:rsidRDefault="00621995" w:rsidP="00481E76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hAnsi="Calibri" w:cs="Calibri"/>
        </w:rPr>
      </w:pPr>
    </w:p>
    <w:p w14:paraId="1A41C4B6" w14:textId="77777777" w:rsidR="00C72D02" w:rsidRPr="00C72D02" w:rsidRDefault="00C72D02" w:rsidP="00481E76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eastAsia="Calibri" w:hAnsi="Calibri"/>
          <w:b/>
          <w:sz w:val="22"/>
          <w:szCs w:val="22"/>
        </w:rPr>
      </w:pPr>
      <w:r w:rsidRPr="00C72D02">
        <w:rPr>
          <w:rFonts w:ascii="Calibri" w:eastAsia="Calibri" w:hAnsi="Calibri"/>
          <w:b/>
          <w:sz w:val="22"/>
          <w:szCs w:val="22"/>
        </w:rPr>
        <w:lastRenderedPageBreak/>
        <w:t>Administrative - Required</w:t>
      </w:r>
    </w:p>
    <w:p w14:paraId="68244C50" w14:textId="77777777" w:rsidR="00E55E2B" w:rsidRDefault="00E55E2B" w:rsidP="00C72D02">
      <w:pPr>
        <w:pStyle w:val="Header"/>
        <w:tabs>
          <w:tab w:val="center" w:pos="5400"/>
          <w:tab w:val="right" w:pos="10800"/>
        </w:tabs>
        <w:rPr>
          <w:rFonts w:ascii="Calibri" w:hAnsi="Calibri" w:cs="Calibri"/>
        </w:rPr>
      </w:pPr>
    </w:p>
    <w:p w14:paraId="53907CDE" w14:textId="77777777" w:rsidR="00E55E2B" w:rsidRDefault="00E55E2B" w:rsidP="00C72D02">
      <w:pPr>
        <w:pStyle w:val="Header"/>
        <w:tabs>
          <w:tab w:val="center" w:pos="5400"/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</w:rPr>
        <w:t>To earn points for the final web site the following items MUST happen by the final due date and time:</w:t>
      </w:r>
    </w:p>
    <w:p w14:paraId="69132863" w14:textId="77777777" w:rsidR="00955D41" w:rsidRDefault="00E55E2B" w:rsidP="00E55E2B">
      <w:pPr>
        <w:pStyle w:val="Header"/>
        <w:numPr>
          <w:ilvl w:val="0"/>
          <w:numId w:val="3"/>
        </w:numPr>
        <w:tabs>
          <w:tab w:val="center" w:pos="5400"/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Upload to Server Using FTP - All files for grading must be </w:t>
      </w:r>
      <w:r w:rsidR="00C72D02" w:rsidRPr="00621995">
        <w:rPr>
          <w:rFonts w:ascii="Calibri" w:hAnsi="Calibri" w:cs="Calibri"/>
        </w:rPr>
        <w:t>upload</w:t>
      </w:r>
      <w:r>
        <w:rPr>
          <w:rFonts w:ascii="Calibri" w:hAnsi="Calibri" w:cs="Calibri"/>
        </w:rPr>
        <w:t>ed</w:t>
      </w:r>
      <w:r w:rsidR="00C72D02" w:rsidRPr="0062199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the assigned server </w:t>
      </w:r>
      <w:r w:rsidR="00C72D02" w:rsidRPr="00621995">
        <w:rPr>
          <w:rFonts w:ascii="Calibri" w:hAnsi="Calibri" w:cs="Calibri"/>
        </w:rPr>
        <w:t>using ftp (FileZilla or Dreamweaver)</w:t>
      </w:r>
      <w:r>
        <w:rPr>
          <w:rFonts w:ascii="Calibri" w:hAnsi="Calibri" w:cs="Calibri"/>
        </w:rPr>
        <w:t xml:space="preserve"> </w:t>
      </w:r>
    </w:p>
    <w:p w14:paraId="1F0152B5" w14:textId="77777777" w:rsidR="00C72D02" w:rsidRDefault="00955D41" w:rsidP="00E55E2B">
      <w:pPr>
        <w:pStyle w:val="Header"/>
        <w:numPr>
          <w:ilvl w:val="0"/>
          <w:numId w:val="3"/>
        </w:numPr>
        <w:tabs>
          <w:tab w:val="center" w:pos="5400"/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Blackboard link to URL – Include the URL of the site using Blackboard assignment submission. </w:t>
      </w:r>
      <w:r w:rsidR="00E55E2B">
        <w:rPr>
          <w:rFonts w:ascii="Calibri" w:hAnsi="Calibri" w:cs="Calibri"/>
        </w:rPr>
        <w:t>If student has a personal server they should provide a link to the website as an assignment submission in Blackboard.</w:t>
      </w:r>
    </w:p>
    <w:p w14:paraId="10CE9D15" w14:textId="77777777" w:rsidR="00C72D02" w:rsidRPr="00621995" w:rsidRDefault="00EB234F" w:rsidP="00E55E2B">
      <w:pPr>
        <w:pStyle w:val="Header"/>
        <w:numPr>
          <w:ilvl w:val="0"/>
          <w:numId w:val="3"/>
        </w:numPr>
        <w:tabs>
          <w:tab w:val="center" w:pos="5400"/>
          <w:tab w:val="right" w:pos="10800"/>
        </w:tabs>
        <w:rPr>
          <w:rFonts w:ascii="Calibri" w:hAnsi="Calibri" w:cs="Calibri"/>
        </w:rPr>
      </w:pPr>
      <w:r w:rsidRPr="00621995">
        <w:rPr>
          <w:rFonts w:ascii="Calibri" w:hAnsi="Calibri" w:cs="Calibri"/>
        </w:rPr>
        <w:t>Self-Evaluation</w:t>
      </w:r>
      <w:r w:rsidR="00E55E2B">
        <w:rPr>
          <w:rFonts w:ascii="Calibri" w:hAnsi="Calibri" w:cs="Calibri"/>
        </w:rPr>
        <w:t xml:space="preserve"> – Students must submit a completed self-evaluation either in-person or using Blackboard</w:t>
      </w:r>
      <w:r w:rsidR="00955D41">
        <w:rPr>
          <w:rFonts w:ascii="Calibri" w:hAnsi="Calibri" w:cs="Calibri"/>
        </w:rPr>
        <w:t xml:space="preserve"> assignment submission</w:t>
      </w:r>
      <w:r w:rsidR="00E55E2B">
        <w:rPr>
          <w:rFonts w:ascii="Calibri" w:hAnsi="Calibri" w:cs="Calibri"/>
        </w:rPr>
        <w:t>.</w:t>
      </w:r>
    </w:p>
    <w:p w14:paraId="616CF25D" w14:textId="77777777" w:rsidR="00C72D02" w:rsidRDefault="00C72D02" w:rsidP="00481E76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hAnsi="Calibri" w:cs="Calibri"/>
        </w:rPr>
      </w:pPr>
    </w:p>
    <w:p w14:paraId="2B9ABB6B" w14:textId="77777777" w:rsidR="0073666B" w:rsidRDefault="0073666B" w:rsidP="00307A2D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eastAsia="Calibri" w:hAnsi="Calibri"/>
          <w:b/>
          <w:sz w:val="22"/>
          <w:szCs w:val="22"/>
        </w:rPr>
      </w:pPr>
      <w:r w:rsidRPr="00C72D02">
        <w:rPr>
          <w:rFonts w:ascii="Calibri" w:eastAsia="Calibri" w:hAnsi="Calibri"/>
          <w:b/>
          <w:sz w:val="22"/>
          <w:szCs w:val="22"/>
        </w:rPr>
        <w:t>Evaluation</w:t>
      </w:r>
      <w:r w:rsidR="00C72D02" w:rsidRPr="00C72D02">
        <w:rPr>
          <w:rFonts w:ascii="Calibri" w:eastAsia="Calibri" w:hAnsi="Calibri"/>
          <w:b/>
          <w:sz w:val="22"/>
          <w:szCs w:val="22"/>
        </w:rPr>
        <w:t xml:space="preserve"> of Site</w:t>
      </w:r>
      <w:r w:rsidRPr="00C72D02">
        <w:rPr>
          <w:rFonts w:ascii="Calibri" w:eastAsia="Calibri" w:hAnsi="Calibri"/>
          <w:b/>
          <w:sz w:val="22"/>
          <w:szCs w:val="22"/>
        </w:rPr>
        <w:t xml:space="preserve"> </w:t>
      </w:r>
    </w:p>
    <w:p w14:paraId="6A14C558" w14:textId="77777777" w:rsidR="00EB234F" w:rsidRDefault="00EB234F" w:rsidP="00307A2D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eastAsia="Calibri" w:hAnsi="Calibri"/>
          <w:b/>
          <w:sz w:val="22"/>
          <w:szCs w:val="22"/>
        </w:rPr>
      </w:pPr>
    </w:p>
    <w:p w14:paraId="39E3BA21" w14:textId="1A8B184E" w:rsidR="00EB234F" w:rsidRPr="00C72D02" w:rsidRDefault="00EB234F" w:rsidP="00307A2D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 xml:space="preserve">Required </w:t>
      </w:r>
      <w:r w:rsidR="00470FC6">
        <w:rPr>
          <w:rFonts w:ascii="Calibri" w:eastAsia="Calibri" w:hAnsi="Calibri"/>
          <w:b/>
          <w:sz w:val="22"/>
          <w:szCs w:val="22"/>
        </w:rPr>
        <w:t>–</w:t>
      </w:r>
      <w:r>
        <w:rPr>
          <w:rFonts w:ascii="Calibri" w:eastAsia="Calibri" w:hAnsi="Calibri"/>
          <w:b/>
          <w:sz w:val="22"/>
          <w:szCs w:val="22"/>
        </w:rPr>
        <w:t xml:space="preserve"> </w:t>
      </w:r>
      <w:r w:rsidR="00CB43C7">
        <w:rPr>
          <w:rFonts w:ascii="Calibri" w:eastAsia="Calibri" w:hAnsi="Calibri"/>
          <w:b/>
          <w:sz w:val="22"/>
          <w:szCs w:val="22"/>
        </w:rPr>
        <w:t>208</w:t>
      </w:r>
      <w:r>
        <w:rPr>
          <w:rFonts w:ascii="Calibri" w:eastAsia="Calibri" w:hAnsi="Calibri"/>
          <w:b/>
          <w:sz w:val="22"/>
          <w:szCs w:val="22"/>
        </w:rPr>
        <w:t xml:space="preserve"> / 200 points (maximum of 230)</w:t>
      </w:r>
    </w:p>
    <w:p w14:paraId="706852CF" w14:textId="77777777" w:rsidR="00621995" w:rsidRDefault="00621995" w:rsidP="00307A2D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hAnsi="Calibri" w:cs="Calibri"/>
        </w:rPr>
      </w:pPr>
    </w:p>
    <w:tbl>
      <w:tblPr>
        <w:tblStyle w:val="TableGrid1"/>
        <w:tblW w:w="10885" w:type="dxa"/>
        <w:tblLook w:val="04A0" w:firstRow="1" w:lastRow="0" w:firstColumn="1" w:lastColumn="0" w:noHBand="0" w:noVBand="1"/>
      </w:tblPr>
      <w:tblGrid>
        <w:gridCol w:w="1870"/>
        <w:gridCol w:w="3345"/>
        <w:gridCol w:w="1890"/>
        <w:gridCol w:w="1890"/>
        <w:gridCol w:w="1890"/>
      </w:tblGrid>
      <w:tr w:rsidR="00C72D02" w:rsidRPr="00651BB7" w14:paraId="6CB08C93" w14:textId="77777777" w:rsidTr="00F71C1C">
        <w:trPr>
          <w:tblHeader/>
        </w:trPr>
        <w:tc>
          <w:tcPr>
            <w:tcW w:w="1870" w:type="dxa"/>
            <w:shd w:val="clear" w:color="auto" w:fill="DBE5F1" w:themeFill="accent1" w:themeFillTint="33"/>
            <w:vAlign w:val="center"/>
          </w:tcPr>
          <w:p w14:paraId="6D3DD2B2" w14:textId="77777777" w:rsidR="00C72D02" w:rsidRPr="00651BB7" w:rsidRDefault="00C72D02" w:rsidP="00F71C1C">
            <w:pPr>
              <w:rPr>
                <w:b/>
              </w:rPr>
            </w:pPr>
            <w:r w:rsidRPr="00651BB7">
              <w:rPr>
                <w:b/>
              </w:rPr>
              <w:t>Points Earned</w:t>
            </w:r>
          </w:p>
        </w:tc>
        <w:tc>
          <w:tcPr>
            <w:tcW w:w="3345" w:type="dxa"/>
            <w:vAlign w:val="center"/>
          </w:tcPr>
          <w:p w14:paraId="77C8EE79" w14:textId="77777777" w:rsidR="00C72D02" w:rsidRPr="00651BB7" w:rsidRDefault="00E55E2B" w:rsidP="00F71C1C">
            <w:pPr>
              <w:jc w:val="center"/>
              <w:rPr>
                <w:b/>
              </w:rPr>
            </w:pPr>
            <w:r>
              <w:rPr>
                <w:b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  <w:vAlign w:val="center"/>
          </w:tcPr>
          <w:p w14:paraId="727182E1" w14:textId="77777777" w:rsidR="00C72D02" w:rsidRPr="00651BB7" w:rsidRDefault="00CE39C5" w:rsidP="00CE39C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90" w:type="dxa"/>
            <w:vAlign w:val="center"/>
          </w:tcPr>
          <w:p w14:paraId="07B6D360" w14:textId="77777777" w:rsidR="00C72D02" w:rsidRPr="00651BB7" w:rsidRDefault="00CE39C5" w:rsidP="00CE39C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90" w:type="dxa"/>
            <w:vAlign w:val="center"/>
          </w:tcPr>
          <w:p w14:paraId="0BD7B111" w14:textId="77777777" w:rsidR="00C72D02" w:rsidRPr="00651BB7" w:rsidRDefault="00C72D02" w:rsidP="00F71C1C">
            <w:pPr>
              <w:jc w:val="center"/>
              <w:rPr>
                <w:b/>
              </w:rPr>
            </w:pPr>
            <w:r w:rsidRPr="00651BB7">
              <w:rPr>
                <w:b/>
              </w:rPr>
              <w:t>0</w:t>
            </w:r>
          </w:p>
        </w:tc>
      </w:tr>
      <w:tr w:rsidR="00BE6ED3" w:rsidRPr="00651BB7" w14:paraId="72770AAA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C0DD478" w14:textId="77777777" w:rsidR="00BE6ED3" w:rsidRPr="00651BB7" w:rsidRDefault="00BE6ED3" w:rsidP="00BE6ED3">
            <w:pPr>
              <w:rPr>
                <w:b/>
              </w:rPr>
            </w:pPr>
            <w:r>
              <w:rPr>
                <w:b/>
              </w:rPr>
              <w:t>Dreamweaver</w:t>
            </w:r>
            <w:r>
              <w:rPr>
                <w:b/>
              </w:rPr>
              <w:br/>
            </w:r>
            <w:r w:rsidRPr="00BE6ED3">
              <w:rPr>
                <w:sz w:val="12"/>
              </w:rPr>
              <w:t>develop and edit a website using current production tools</w:t>
            </w:r>
          </w:p>
        </w:tc>
        <w:tc>
          <w:tcPr>
            <w:tcW w:w="3345" w:type="dxa"/>
          </w:tcPr>
          <w:p w14:paraId="499CDD2E" w14:textId="6732A5C7" w:rsidR="00BE6ED3" w:rsidRPr="00651BB7" w:rsidRDefault="00BE6ED3" w:rsidP="00BE6ED3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540065">
              <w:rPr>
                <w:sz w:val="16"/>
              </w:rPr>
              <w:t>All files were written using Dreamweaver (my preferred go to now lol)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1DE0288" w14:textId="77777777" w:rsidR="00BE6ED3" w:rsidRPr="00D93227" w:rsidRDefault="00CE39C5" w:rsidP="00BE6ED3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5D13E68F" w14:textId="77777777" w:rsidR="00BE6ED3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Clear evidence provided that student used Dreamweaver</w:t>
            </w:r>
          </w:p>
        </w:tc>
        <w:tc>
          <w:tcPr>
            <w:tcW w:w="1890" w:type="dxa"/>
          </w:tcPr>
          <w:p w14:paraId="5F80DCE8" w14:textId="77777777" w:rsidR="00BE6ED3" w:rsidRPr="00D93227" w:rsidRDefault="00CE39C5" w:rsidP="00BE6ED3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6DA78BC4" w14:textId="77777777" w:rsidR="00BE6ED3" w:rsidRPr="00651BB7" w:rsidRDefault="00BE6ED3" w:rsidP="00BE6E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FA9D616" w14:textId="77777777" w:rsidR="00BE6ED3" w:rsidRPr="00D93227" w:rsidRDefault="00BE6ED3" w:rsidP="00BE6ED3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4186FBCF" w14:textId="77777777" w:rsidR="00BE6ED3" w:rsidRPr="00651BB7" w:rsidRDefault="00DD0F4E" w:rsidP="00BE6E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 evidence of using Adobe Dreamweaver or other advanced tool</w:t>
            </w:r>
          </w:p>
        </w:tc>
      </w:tr>
      <w:tr w:rsidR="00EB234F" w:rsidRPr="00651BB7" w14:paraId="0F537A33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BE10D1F" w14:textId="77777777" w:rsidR="00EB234F" w:rsidRDefault="00EB234F" w:rsidP="00EB234F">
            <w:pPr>
              <w:rPr>
                <w:rFonts w:cs="Calibri"/>
              </w:rPr>
            </w:pPr>
            <w:r>
              <w:rPr>
                <w:b/>
              </w:rPr>
              <w:t>Navigation - Primary</w:t>
            </w:r>
          </w:p>
          <w:p w14:paraId="63C157B8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sz w:val="12"/>
              </w:rPr>
              <w:t>incorporate user-friendly primary and secondary navigation</w:t>
            </w:r>
          </w:p>
        </w:tc>
        <w:tc>
          <w:tcPr>
            <w:tcW w:w="3345" w:type="dxa"/>
          </w:tcPr>
          <w:p w14:paraId="0B4F188C" w14:textId="2931E3CB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540065">
              <w:rPr>
                <w:sz w:val="16"/>
              </w:rPr>
              <w:t>Have a nav bar at the top of the page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46D5925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25D87C3F" w14:textId="77777777" w:rsidR="00EB234F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  <w:p w14:paraId="2201D9AD" w14:textId="7D89ADAB" w:rsidR="00540065" w:rsidRPr="00540065" w:rsidRDefault="00540065" w:rsidP="00540065">
            <w:pPr>
              <w:jc w:val="center"/>
              <w:rPr>
                <w:sz w:val="16"/>
              </w:rPr>
            </w:pPr>
          </w:p>
        </w:tc>
        <w:tc>
          <w:tcPr>
            <w:tcW w:w="1890" w:type="dxa"/>
          </w:tcPr>
          <w:p w14:paraId="3C0897CA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30B4075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58A37C0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22897B7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Two or more errors or missing items</w:t>
            </w:r>
          </w:p>
        </w:tc>
      </w:tr>
      <w:tr w:rsidR="00EB234F" w:rsidRPr="00651BB7" w14:paraId="34D1C657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1083BFCF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Navigation – Secondary</w:t>
            </w:r>
          </w:p>
          <w:p w14:paraId="29623467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sz w:val="12"/>
              </w:rPr>
              <w:t>incorporate user-friendly primary and secondary navigation</w:t>
            </w:r>
          </w:p>
        </w:tc>
        <w:tc>
          <w:tcPr>
            <w:tcW w:w="3345" w:type="dxa"/>
          </w:tcPr>
          <w:p w14:paraId="378122D8" w14:textId="170ED7AD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</w:t>
            </w:r>
            <w:r w:rsidR="00540065">
              <w:rPr>
                <w:sz w:val="16"/>
              </w:rPr>
              <w:t xml:space="preserve"> nave and links in the footer as well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022809F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76AD50E4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20521DA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49F09F1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F14B2D7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481DA863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Two or more errors or missing items</w:t>
            </w:r>
          </w:p>
        </w:tc>
      </w:tr>
      <w:tr w:rsidR="00EB234F" w:rsidRPr="00651BB7" w14:paraId="43A718A5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EB2D26B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3345" w:type="dxa"/>
          </w:tcPr>
          <w:p w14:paraId="5D3F3267" w14:textId="58967AE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540065">
              <w:rPr>
                <w:sz w:val="16"/>
              </w:rPr>
              <w:t xml:space="preserve">To keep in the theme of the movie, it the colors are mainly earth tones, with an </w:t>
            </w:r>
            <w:proofErr w:type="spellStart"/>
            <w:r w:rsidR="00540065">
              <w:rPr>
                <w:sz w:val="16"/>
              </w:rPr>
              <w:t>ivery</w:t>
            </w:r>
            <w:proofErr w:type="spellEnd"/>
            <w:r w:rsidR="00540065">
              <w:rPr>
                <w:sz w:val="16"/>
              </w:rPr>
              <w:t xml:space="preserve"> for </w:t>
            </w:r>
            <w:proofErr w:type="gramStart"/>
            <w:r w:rsidR="00540065">
              <w:rPr>
                <w:sz w:val="16"/>
              </w:rPr>
              <w:t>the majority of</w:t>
            </w:r>
            <w:proofErr w:type="gramEnd"/>
            <w:r w:rsidR="00540065">
              <w:rPr>
                <w:sz w:val="16"/>
              </w:rPr>
              <w:t xml:space="preserve"> the text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C7D8A09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5725555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E478475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28B1498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One questionable color choice or lack of color changes</w:t>
            </w:r>
          </w:p>
        </w:tc>
        <w:tc>
          <w:tcPr>
            <w:tcW w:w="1890" w:type="dxa"/>
          </w:tcPr>
          <w:p w14:paraId="345EB5C2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06F94A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Two or more questionable color choices</w:t>
            </w:r>
          </w:p>
        </w:tc>
      </w:tr>
      <w:tr w:rsidR="00EB234F" w:rsidRPr="00651BB7" w14:paraId="2E3A9CE2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7C695871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Images – Consistent</w:t>
            </w:r>
          </w:p>
          <w:p w14:paraId="7072D378" w14:textId="77777777" w:rsidR="00EB234F" w:rsidRPr="00BE6ED3" w:rsidRDefault="00EB234F" w:rsidP="00EB234F">
            <w:pPr>
              <w:rPr>
                <w:b/>
                <w:sz w:val="12"/>
                <w:szCs w:val="12"/>
              </w:rPr>
            </w:pPr>
            <w:r w:rsidRPr="00BE6ED3">
              <w:rPr>
                <w:rFonts w:cs="Calibri"/>
                <w:sz w:val="12"/>
                <w:szCs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00279C82" w14:textId="4DD4732A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540065">
              <w:rPr>
                <w:sz w:val="16"/>
              </w:rPr>
              <w:t>Images in the background are thematic, and all other photos fit the theme of the content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0AABC8B9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7B401C1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At least one image appears on most pages in same location</w:t>
            </w:r>
          </w:p>
        </w:tc>
        <w:tc>
          <w:tcPr>
            <w:tcW w:w="1890" w:type="dxa"/>
          </w:tcPr>
          <w:p w14:paraId="6582F0D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6B5D7BA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At least one image appears on some pages in same location</w:t>
            </w:r>
          </w:p>
        </w:tc>
        <w:tc>
          <w:tcPr>
            <w:tcW w:w="1890" w:type="dxa"/>
          </w:tcPr>
          <w:p w14:paraId="7C5EC8C7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B498330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  images appear on most pages in same location</w:t>
            </w:r>
          </w:p>
        </w:tc>
      </w:tr>
      <w:tr w:rsidR="00EB234F" w:rsidRPr="00651BB7" w14:paraId="0F703685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19A158C7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Images – Individual</w:t>
            </w:r>
          </w:p>
          <w:p w14:paraId="5DD7997E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33285064" w14:textId="39F84BDD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</w:t>
            </w:r>
            <w:r w:rsidR="00540065">
              <w:rPr>
                <w:sz w:val="16"/>
              </w:rPr>
              <w:t>– gallery page has multiple images, as does other pages.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CA0C919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2F4F837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18738610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22EAC3C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36519A3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895371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5D11D459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EE83DD8" w14:textId="77777777" w:rsidR="00EB234F" w:rsidRPr="00651BB7" w:rsidRDefault="00CE7970" w:rsidP="00EB234F">
            <w:pPr>
              <w:rPr>
                <w:b/>
              </w:rPr>
            </w:pPr>
            <w:r>
              <w:rPr>
                <w:b/>
              </w:rPr>
              <w:lastRenderedPageBreak/>
              <w:t>Accessibility</w:t>
            </w:r>
            <w:r w:rsidR="00EB234F">
              <w:rPr>
                <w:b/>
              </w:rPr>
              <w:t xml:space="preserve"> - Color</w:t>
            </w:r>
          </w:p>
        </w:tc>
        <w:tc>
          <w:tcPr>
            <w:tcW w:w="3345" w:type="dxa"/>
          </w:tcPr>
          <w:p w14:paraId="0E9963C9" w14:textId="076C6E2E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540065">
              <w:rPr>
                <w:sz w:val="16"/>
              </w:rPr>
              <w:t xml:space="preserve">Put lighter color text on darker backgrounds, and </w:t>
            </w:r>
            <w:proofErr w:type="spellStart"/>
            <w:r w:rsidR="00540065">
              <w:rPr>
                <w:sz w:val="16"/>
              </w:rPr>
              <w:t>vica</w:t>
            </w:r>
            <w:proofErr w:type="spellEnd"/>
            <w:r w:rsidR="00540065">
              <w:rPr>
                <w:sz w:val="16"/>
              </w:rPr>
              <w:t xml:space="preserve"> versa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D95C11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651DED4B" w14:textId="77777777" w:rsidR="00EB234F" w:rsidRPr="00651BB7" w:rsidRDefault="00933EB2" w:rsidP="00933E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Color choices adhere to all accessibility guidelines related to color</w:t>
            </w:r>
          </w:p>
        </w:tc>
        <w:tc>
          <w:tcPr>
            <w:tcW w:w="1890" w:type="dxa"/>
          </w:tcPr>
          <w:p w14:paraId="482530D6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55CF4C5F" w14:textId="77777777" w:rsidR="00EB234F" w:rsidRPr="00651BB7" w:rsidRDefault="00933EB2" w:rsidP="00933E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Color choices are good, but may not meet accessibility guidelines</w:t>
            </w:r>
          </w:p>
        </w:tc>
        <w:tc>
          <w:tcPr>
            <w:tcW w:w="1890" w:type="dxa"/>
          </w:tcPr>
          <w:p w14:paraId="0CB1AF0F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7957E0F" w14:textId="77777777" w:rsidR="00EB234F" w:rsidRPr="00651BB7" w:rsidRDefault="00933EB2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At least one color accessibility guideline is obviously violate</w:t>
            </w:r>
            <w:r w:rsidR="00EB234F">
              <w:rPr>
                <w:sz w:val="16"/>
              </w:rPr>
              <w:t>d</w:t>
            </w:r>
          </w:p>
        </w:tc>
      </w:tr>
      <w:tr w:rsidR="00EB234F" w:rsidRPr="00651BB7" w14:paraId="1130AAD6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100C3E71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Accessibility - Images</w:t>
            </w:r>
          </w:p>
        </w:tc>
        <w:tc>
          <w:tcPr>
            <w:tcW w:w="3345" w:type="dxa"/>
          </w:tcPr>
          <w:p w14:paraId="40C41BF0" w14:textId="0C34FE82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Images have alts, and names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3E70AA7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03478C3E" w14:textId="77777777" w:rsidR="00EB234F" w:rsidRPr="00651BB7" w:rsidRDefault="00933EB2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Image</w:t>
            </w:r>
            <w:r w:rsidRPr="00933EB2">
              <w:rPr>
                <w:sz w:val="16"/>
              </w:rPr>
              <w:t xml:space="preserve"> choices </w:t>
            </w:r>
            <w:r>
              <w:rPr>
                <w:sz w:val="16"/>
              </w:rPr>
              <w:t xml:space="preserve">and implementation </w:t>
            </w:r>
            <w:r w:rsidRPr="00933EB2">
              <w:rPr>
                <w:sz w:val="16"/>
              </w:rPr>
              <w:t>adhere to all accessibi</w:t>
            </w:r>
            <w:r>
              <w:rPr>
                <w:sz w:val="16"/>
              </w:rPr>
              <w:t>lity guidelines related to images including semantics and meaningful alt attributes</w:t>
            </w:r>
          </w:p>
        </w:tc>
        <w:tc>
          <w:tcPr>
            <w:tcW w:w="1890" w:type="dxa"/>
          </w:tcPr>
          <w:p w14:paraId="6ADBDC2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0F9A5FED" w14:textId="77777777" w:rsidR="00EB234F" w:rsidRPr="00651BB7" w:rsidRDefault="00933EB2" w:rsidP="00933EB2">
            <w:pPr>
              <w:jc w:val="center"/>
              <w:rPr>
                <w:sz w:val="16"/>
              </w:rPr>
            </w:pPr>
            <w:r w:rsidRPr="00933EB2">
              <w:rPr>
                <w:sz w:val="16"/>
              </w:rPr>
              <w:t xml:space="preserve">Image choices and implementation </w:t>
            </w:r>
            <w:r>
              <w:rPr>
                <w:sz w:val="16"/>
              </w:rPr>
              <w:t>are good, but may not meet</w:t>
            </w:r>
            <w:r w:rsidRPr="00933EB2">
              <w:rPr>
                <w:sz w:val="16"/>
              </w:rPr>
              <w:t xml:space="preserve"> all accessibility guidelines related to images including semantics and meaningful alt attributes</w:t>
            </w:r>
          </w:p>
        </w:tc>
        <w:tc>
          <w:tcPr>
            <w:tcW w:w="1890" w:type="dxa"/>
          </w:tcPr>
          <w:p w14:paraId="305ECCB5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FE00BC7" w14:textId="77777777" w:rsidR="00EB234F" w:rsidRPr="00651BB7" w:rsidRDefault="00933EB2" w:rsidP="00933EB2">
            <w:pPr>
              <w:jc w:val="center"/>
              <w:rPr>
                <w:sz w:val="16"/>
              </w:rPr>
            </w:pPr>
            <w:r>
              <w:rPr>
                <w:sz w:val="16"/>
              </w:rPr>
              <w:t>At least one image choice or alt attribute obviously does not meet all accessibility guidelines</w:t>
            </w:r>
          </w:p>
        </w:tc>
      </w:tr>
      <w:tr w:rsidR="00EB234F" w:rsidRPr="00651BB7" w14:paraId="2F04E261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1316898B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Accessibility - Video</w:t>
            </w:r>
          </w:p>
        </w:tc>
        <w:tc>
          <w:tcPr>
            <w:tcW w:w="3345" w:type="dxa"/>
          </w:tcPr>
          <w:p w14:paraId="62A75D01" w14:textId="5E60CC49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 xml:space="preserve">background video needs no accessibility, as it is flavor. Trailer is an embed from </w:t>
            </w:r>
            <w:proofErr w:type="spellStart"/>
            <w:proofErr w:type="gramStart"/>
            <w:r w:rsidR="00CB43C7">
              <w:rPr>
                <w:sz w:val="16"/>
              </w:rPr>
              <w:t>Youtube</w:t>
            </w:r>
            <w:proofErr w:type="spellEnd"/>
            <w:r w:rsidR="00CB43C7">
              <w:rPr>
                <w:sz w:val="16"/>
              </w:rPr>
              <w:t>, and</w:t>
            </w:r>
            <w:proofErr w:type="gramEnd"/>
            <w:r w:rsidR="00CB43C7">
              <w:rPr>
                <w:sz w:val="16"/>
              </w:rPr>
              <w:t xml:space="preserve"> has accessibility from there.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49A7E274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48A755FB" w14:textId="77777777" w:rsidR="00EB234F" w:rsidRPr="00651BB7" w:rsidRDefault="00CE7970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Video</w:t>
            </w:r>
            <w:r w:rsidRPr="00CE7970">
              <w:rPr>
                <w:sz w:val="16"/>
              </w:rPr>
              <w:t xml:space="preserve"> choices and implementation adhere to all accessibi</w:t>
            </w:r>
            <w:r>
              <w:rPr>
                <w:sz w:val="16"/>
              </w:rPr>
              <w:t>lity guidelines related to videos including captioning and text transcript</w:t>
            </w:r>
          </w:p>
        </w:tc>
        <w:tc>
          <w:tcPr>
            <w:tcW w:w="1890" w:type="dxa"/>
          </w:tcPr>
          <w:p w14:paraId="569A4FD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78F65DF2" w14:textId="77777777" w:rsidR="00EB234F" w:rsidRPr="00651BB7" w:rsidRDefault="00CE7970" w:rsidP="00CE7970">
            <w:pPr>
              <w:jc w:val="center"/>
              <w:rPr>
                <w:sz w:val="16"/>
              </w:rPr>
            </w:pPr>
            <w:r>
              <w:rPr>
                <w:sz w:val="16"/>
              </w:rPr>
              <w:t>Video choices and implementation are good, but may not meet all accessibility guidelines including, but not limited to missing captioning or text transcript</w:t>
            </w:r>
          </w:p>
        </w:tc>
        <w:tc>
          <w:tcPr>
            <w:tcW w:w="1890" w:type="dxa"/>
          </w:tcPr>
          <w:p w14:paraId="1E7F018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09697D9F" w14:textId="77777777" w:rsidR="00EB234F" w:rsidRPr="00651BB7" w:rsidRDefault="00CE7970" w:rsidP="00CE7970">
            <w:pPr>
              <w:jc w:val="center"/>
              <w:rPr>
                <w:sz w:val="16"/>
              </w:rPr>
            </w:pPr>
            <w:r w:rsidRPr="00CE7970">
              <w:rPr>
                <w:sz w:val="16"/>
              </w:rPr>
              <w:t xml:space="preserve">At least one </w:t>
            </w:r>
            <w:r>
              <w:rPr>
                <w:sz w:val="16"/>
              </w:rPr>
              <w:t>video</w:t>
            </w:r>
            <w:r w:rsidRPr="00CE7970">
              <w:rPr>
                <w:sz w:val="16"/>
              </w:rPr>
              <w:t xml:space="preserve"> choice or </w:t>
            </w:r>
            <w:r>
              <w:rPr>
                <w:sz w:val="16"/>
              </w:rPr>
              <w:t>implementation</w:t>
            </w:r>
            <w:r w:rsidRPr="00CE7970">
              <w:rPr>
                <w:sz w:val="16"/>
              </w:rPr>
              <w:t xml:space="preserve"> obviously does not meet all accessibility guidelines</w:t>
            </w:r>
          </w:p>
        </w:tc>
      </w:tr>
      <w:tr w:rsidR="00EB234F" w:rsidRPr="00651BB7" w14:paraId="3DB41683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96D5DC1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Accessibility - Audio</w:t>
            </w:r>
          </w:p>
        </w:tc>
        <w:tc>
          <w:tcPr>
            <w:tcW w:w="3345" w:type="dxa"/>
          </w:tcPr>
          <w:p w14:paraId="23B2AFFF" w14:textId="6ED2D20F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Audio from video has subtitle capabilities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19169F48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13E9583D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9EACFC8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403231A1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0A6BEA2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7EC4230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004AAB7D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0D068CC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Accessibility - Table</w:t>
            </w:r>
          </w:p>
        </w:tc>
        <w:tc>
          <w:tcPr>
            <w:tcW w:w="3345" w:type="dxa"/>
          </w:tcPr>
          <w:p w14:paraId="16511F59" w14:textId="46D71A5C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This site does not contain a table</w:t>
            </w:r>
          </w:p>
        </w:tc>
        <w:tc>
          <w:tcPr>
            <w:tcW w:w="1890" w:type="dxa"/>
          </w:tcPr>
          <w:p w14:paraId="412C4684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5A99FDB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0A7EF95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259F229D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4FFA1B2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DEB2080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3422D8C8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BA19DD8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Accessibility - Other</w:t>
            </w:r>
          </w:p>
        </w:tc>
        <w:tc>
          <w:tcPr>
            <w:tcW w:w="3345" w:type="dxa"/>
          </w:tcPr>
          <w:p w14:paraId="12315398" w14:textId="3DA70BA1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Cast &amp; Crew is a list page</w:t>
            </w:r>
          </w:p>
        </w:tc>
        <w:tc>
          <w:tcPr>
            <w:tcW w:w="1890" w:type="dxa"/>
          </w:tcPr>
          <w:p w14:paraId="0960B435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5DEDFB64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0DD216A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4FBAD62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DB6BB29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636ECAE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3A011606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37E33704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Style Guide</w:t>
            </w:r>
          </w:p>
        </w:tc>
        <w:tc>
          <w:tcPr>
            <w:tcW w:w="3345" w:type="dxa"/>
          </w:tcPr>
          <w:p w14:paraId="22C25D6F" w14:textId="479887A2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No official one, but all coding follows the same indenting</w:t>
            </w:r>
          </w:p>
        </w:tc>
        <w:tc>
          <w:tcPr>
            <w:tcW w:w="1890" w:type="dxa"/>
          </w:tcPr>
          <w:p w14:paraId="15874205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00FC735E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FE27D7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51597BDF" w14:textId="77777777" w:rsidR="00EB234F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  <w:p w14:paraId="0D839F9A" w14:textId="77777777" w:rsidR="00540065" w:rsidRPr="00540065" w:rsidRDefault="00540065" w:rsidP="00540065">
            <w:pPr>
              <w:rPr>
                <w:sz w:val="16"/>
              </w:rPr>
            </w:pPr>
          </w:p>
          <w:p w14:paraId="32F0856C" w14:textId="77777777" w:rsidR="00540065" w:rsidRDefault="00540065" w:rsidP="00540065">
            <w:pPr>
              <w:rPr>
                <w:sz w:val="16"/>
              </w:rPr>
            </w:pPr>
          </w:p>
          <w:p w14:paraId="5EF33CE7" w14:textId="0D8E9B82" w:rsidR="00540065" w:rsidRPr="00540065" w:rsidRDefault="00540065" w:rsidP="00540065">
            <w:pPr>
              <w:rPr>
                <w:sz w:val="16"/>
              </w:rPr>
            </w:pPr>
          </w:p>
        </w:tc>
        <w:tc>
          <w:tcPr>
            <w:tcW w:w="1890" w:type="dxa"/>
          </w:tcPr>
          <w:p w14:paraId="34746207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6FE186E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52DFB697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6B6B061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Browser – Safari</w:t>
            </w:r>
          </w:p>
          <w:p w14:paraId="39996F07" w14:textId="77777777" w:rsidR="00EB234F" w:rsidRPr="00651BB7" w:rsidRDefault="00EB234F" w:rsidP="00EB234F">
            <w:pPr>
              <w:rPr>
                <w:b/>
              </w:rPr>
            </w:pPr>
            <w:r w:rsidRPr="00CB505E">
              <w:rPr>
                <w:rFonts w:cs="Calibri"/>
                <w:sz w:val="12"/>
              </w:rPr>
              <w:t>develop website designs that allow for various display devices and browsers</w:t>
            </w:r>
          </w:p>
        </w:tc>
        <w:tc>
          <w:tcPr>
            <w:tcW w:w="3345" w:type="dxa"/>
          </w:tcPr>
          <w:p w14:paraId="4E4527B3" w14:textId="6ACD0655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tested and working properly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4E10D4C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76C0569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BC7FAA9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51E80A9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DEC5ED0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FFE1E5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2F819A1F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B6CB2C4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lastRenderedPageBreak/>
              <w:t>Browser – Chrome</w:t>
            </w:r>
          </w:p>
          <w:p w14:paraId="44130955" w14:textId="77777777" w:rsidR="00EB234F" w:rsidRPr="00651BB7" w:rsidRDefault="00EB234F" w:rsidP="00EB234F">
            <w:pPr>
              <w:rPr>
                <w:b/>
              </w:rPr>
            </w:pPr>
            <w:r w:rsidRPr="00CB505E">
              <w:rPr>
                <w:rFonts w:cs="Calibri"/>
                <w:sz w:val="12"/>
              </w:rPr>
              <w:t>develop website designs that allow for various display devices and browsers</w:t>
            </w:r>
          </w:p>
        </w:tc>
        <w:tc>
          <w:tcPr>
            <w:tcW w:w="3345" w:type="dxa"/>
          </w:tcPr>
          <w:p w14:paraId="2959CCBC" w14:textId="56D0B01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tested and working properly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5100D6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03DE2E3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D9F9DB6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6F7255F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1059A2F4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9CD2E9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1EAC910F" w14:textId="77777777" w:rsidTr="00540065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1A025861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Browser – Firefox</w:t>
            </w:r>
          </w:p>
          <w:p w14:paraId="67052ECB" w14:textId="77777777" w:rsidR="00EB234F" w:rsidRPr="00651BB7" w:rsidRDefault="00EB234F" w:rsidP="00EB234F">
            <w:pPr>
              <w:rPr>
                <w:b/>
              </w:rPr>
            </w:pPr>
            <w:r w:rsidRPr="00CB505E">
              <w:rPr>
                <w:rFonts w:cs="Calibri"/>
                <w:sz w:val="12"/>
              </w:rPr>
              <w:t>develop website designs that allow for various display devices and browsers</w:t>
            </w:r>
          </w:p>
        </w:tc>
        <w:tc>
          <w:tcPr>
            <w:tcW w:w="3345" w:type="dxa"/>
          </w:tcPr>
          <w:p w14:paraId="4CE10C5E" w14:textId="6A6AB54B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tested and working properly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0A45E3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6CBE7B2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2878306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03BA60C3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01EDBAE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ADE569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39A77F7D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D45BABF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Browser – Edge</w:t>
            </w:r>
          </w:p>
          <w:p w14:paraId="571A2A78" w14:textId="77777777" w:rsidR="00EB234F" w:rsidRPr="00651BB7" w:rsidRDefault="00EB234F" w:rsidP="00EB234F">
            <w:pPr>
              <w:rPr>
                <w:b/>
              </w:rPr>
            </w:pPr>
            <w:r w:rsidRPr="00CB505E">
              <w:rPr>
                <w:rFonts w:cs="Calibri"/>
                <w:sz w:val="12"/>
              </w:rPr>
              <w:t>develop website designs that allow for various display devices and browsers</w:t>
            </w:r>
          </w:p>
        </w:tc>
        <w:tc>
          <w:tcPr>
            <w:tcW w:w="3345" w:type="dxa"/>
          </w:tcPr>
          <w:p w14:paraId="21DC2BD1" w14:textId="1B2D84BD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tested and working properly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1689ABD3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3A91684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75A9FE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6AB5EDA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06C4164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4158BF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663847AB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9D2A271" w14:textId="77777777" w:rsidR="00EB234F" w:rsidRDefault="00EB234F" w:rsidP="00EB234F">
            <w:pPr>
              <w:pStyle w:val="Header"/>
              <w:tabs>
                <w:tab w:val="center" w:pos="5400"/>
                <w:tab w:val="right" w:pos="10800"/>
              </w:tabs>
              <w:rPr>
                <w:rFonts w:cs="Calibri"/>
              </w:rPr>
            </w:pPr>
            <w:r>
              <w:rPr>
                <w:b/>
              </w:rPr>
              <w:t xml:space="preserve">Responsive Design - </w:t>
            </w:r>
            <w:r w:rsidRPr="00621995">
              <w:rPr>
                <w:rFonts w:cs="Calibri"/>
              </w:rPr>
              <w:t>Mobile (max-width: 479px)</w:t>
            </w:r>
          </w:p>
          <w:p w14:paraId="50AEC68E" w14:textId="77777777" w:rsidR="00EB234F" w:rsidRPr="00621995" w:rsidRDefault="00EB234F" w:rsidP="00EB234F">
            <w:pPr>
              <w:pStyle w:val="Header"/>
              <w:tabs>
                <w:tab w:val="center" w:pos="5400"/>
                <w:tab w:val="right" w:pos="10800"/>
              </w:tabs>
              <w:rPr>
                <w:rFonts w:cs="Calibri"/>
              </w:rPr>
            </w:pPr>
            <w:r w:rsidRPr="00CB505E">
              <w:rPr>
                <w:rFonts w:cs="Calibri"/>
                <w:sz w:val="12"/>
              </w:rPr>
              <w:t>develop website designs that allow for various display devices and browsers</w:t>
            </w:r>
          </w:p>
          <w:p w14:paraId="5C0418F1" w14:textId="77777777" w:rsidR="00EB234F" w:rsidRPr="00651BB7" w:rsidRDefault="00EB234F" w:rsidP="00EB234F">
            <w:pPr>
              <w:rPr>
                <w:b/>
              </w:rPr>
            </w:pPr>
          </w:p>
        </w:tc>
        <w:tc>
          <w:tcPr>
            <w:tcW w:w="3345" w:type="dxa"/>
          </w:tcPr>
          <w:p w14:paraId="243DA9D9" w14:textId="56000E89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tested and working properly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CA9AA9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44017A7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7C499A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1C4659E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51F3D765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29B2DC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43655842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1822482F" w14:textId="77777777" w:rsidR="00EB234F" w:rsidRDefault="00EB234F" w:rsidP="00EB234F">
            <w:pPr>
              <w:rPr>
                <w:rFonts w:cs="Calibri"/>
              </w:rPr>
            </w:pPr>
            <w:r>
              <w:rPr>
                <w:b/>
              </w:rPr>
              <w:t xml:space="preserve">Responsive Design - </w:t>
            </w:r>
            <w:r w:rsidRPr="00621995">
              <w:rPr>
                <w:rFonts w:cs="Calibri"/>
              </w:rPr>
              <w:t>Desktop (min-width: 1024px)</w:t>
            </w:r>
          </w:p>
          <w:p w14:paraId="7637FD7A" w14:textId="77777777" w:rsidR="00EB234F" w:rsidRPr="00651BB7" w:rsidRDefault="00EB234F" w:rsidP="00EB234F">
            <w:pPr>
              <w:rPr>
                <w:b/>
              </w:rPr>
            </w:pPr>
            <w:r w:rsidRPr="00CB505E">
              <w:rPr>
                <w:rFonts w:cs="Calibri"/>
                <w:sz w:val="12"/>
              </w:rPr>
              <w:t>develop website designs that allow for various display devices and browsers</w:t>
            </w:r>
          </w:p>
        </w:tc>
        <w:tc>
          <w:tcPr>
            <w:tcW w:w="3345" w:type="dxa"/>
          </w:tcPr>
          <w:p w14:paraId="5D041952" w14:textId="7038E8BE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tested and working properly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014C3D2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64D1C26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5E1BB1B9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677DF65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661977D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48FD95B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6D94DE75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21F7C075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Dynamic Other 1</w:t>
            </w:r>
          </w:p>
          <w:p w14:paraId="389F123C" w14:textId="77777777" w:rsidR="00EB234F" w:rsidRPr="00651BB7" w:rsidRDefault="00EB234F" w:rsidP="00EB234F">
            <w:pPr>
              <w:rPr>
                <w:b/>
              </w:rPr>
            </w:pPr>
            <w:r w:rsidRPr="00744269">
              <w:rPr>
                <w:rFonts w:cs="Calibri"/>
                <w:sz w:val="12"/>
              </w:rPr>
              <w:t>incorporate a dynamic content feature in a website</w:t>
            </w:r>
          </w:p>
        </w:tc>
        <w:tc>
          <w:tcPr>
            <w:tcW w:w="3345" w:type="dxa"/>
          </w:tcPr>
          <w:p w14:paraId="498B5772" w14:textId="10C62186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background assets change sizes with the responsive design. As does the gallery slider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01A68D7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6D8E4BB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6FBE036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07D53B22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1A4A2DB8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2AC89F52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2C8962AC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03272E43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Search Engine Optimization</w:t>
            </w:r>
          </w:p>
        </w:tc>
        <w:tc>
          <w:tcPr>
            <w:tcW w:w="3345" w:type="dxa"/>
          </w:tcPr>
          <w:p w14:paraId="11266848" w14:textId="4ECB5469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 xml:space="preserve">Meat tag with title applies to </w:t>
            </w:r>
            <w:proofErr w:type="spellStart"/>
            <w:r w:rsidR="00CB43C7">
              <w:rPr>
                <w:sz w:val="16"/>
              </w:rPr>
              <w:t>eacvh</w:t>
            </w:r>
            <w:proofErr w:type="spellEnd"/>
            <w:r w:rsidR="00CB43C7">
              <w:rPr>
                <w:sz w:val="16"/>
              </w:rPr>
              <w:t xml:space="preserve"> page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097B3E85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581A2CD0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F35FFC0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55A160E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B109827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6A9D62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43D03E90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2D9B256B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Search Engine – Internal</w:t>
            </w:r>
          </w:p>
          <w:p w14:paraId="33F757E8" w14:textId="77777777" w:rsidR="00EB234F" w:rsidRPr="00651BB7" w:rsidRDefault="00EB234F" w:rsidP="00EB234F">
            <w:pPr>
              <w:rPr>
                <w:b/>
              </w:rPr>
            </w:pPr>
            <w:r w:rsidRPr="00D551F5">
              <w:rPr>
                <w:rFonts w:cs="Calibri"/>
                <w:sz w:val="12"/>
              </w:rPr>
              <w:t>incorporate a search engine in a website</w:t>
            </w:r>
          </w:p>
        </w:tc>
        <w:tc>
          <w:tcPr>
            <w:tcW w:w="3345" w:type="dxa"/>
          </w:tcPr>
          <w:p w14:paraId="32F4378C" w14:textId="5858260F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There is a search bar tat the bottom, and it is linked with the page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E03CEA6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531B9982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4DCFCF2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0CE0BF43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5161DAC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C7D090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12226084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26FCFF2B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lastRenderedPageBreak/>
              <w:t>Form – Basic</w:t>
            </w:r>
          </w:p>
          <w:p w14:paraId="52D5DAD4" w14:textId="77777777" w:rsidR="00EB234F" w:rsidRPr="00651BB7" w:rsidRDefault="00EB234F" w:rsidP="00EB234F">
            <w:pPr>
              <w:rPr>
                <w:b/>
              </w:rPr>
            </w:pPr>
            <w:r w:rsidRPr="00D551F5">
              <w:rPr>
                <w:rFonts w:cs="Calibri"/>
                <w:sz w:val="12"/>
              </w:rPr>
              <w:t>design front-end (browser-side) applications for data collection and retrieval over the Web</w:t>
            </w:r>
          </w:p>
        </w:tc>
        <w:tc>
          <w:tcPr>
            <w:tcW w:w="3345" w:type="dxa"/>
          </w:tcPr>
          <w:p w14:paraId="7138D86B" w14:textId="1C118DC4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 xml:space="preserve">Form on the donation page, but was unable to connect a database to </w:t>
            </w:r>
            <w:proofErr w:type="spellStart"/>
            <w:r w:rsidR="00CB43C7">
              <w:rPr>
                <w:sz w:val="16"/>
              </w:rPr>
              <w:t>github</w:t>
            </w:r>
            <w:proofErr w:type="spellEnd"/>
          </w:p>
        </w:tc>
        <w:tc>
          <w:tcPr>
            <w:tcW w:w="1890" w:type="dxa"/>
          </w:tcPr>
          <w:p w14:paraId="2CD3862C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49CEFED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513EC3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085A50A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BD4D982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FA9049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</w:tbl>
    <w:p w14:paraId="4BDD500A" w14:textId="77777777" w:rsidR="00EB234F" w:rsidRDefault="00EB234F"/>
    <w:p w14:paraId="0454704B" w14:textId="77777777" w:rsidR="00EB234F" w:rsidRDefault="00EB234F"/>
    <w:p w14:paraId="3664ACDC" w14:textId="77777777" w:rsidR="00470FC6" w:rsidRDefault="00470FC6">
      <w:pPr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14:paraId="4F4855ED" w14:textId="18459BCE" w:rsidR="00EB234F" w:rsidRPr="00EB234F" w:rsidRDefault="00EB234F" w:rsidP="00EB234F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eastAsia="Calibri" w:hAnsi="Calibri"/>
          <w:b/>
          <w:sz w:val="22"/>
          <w:szCs w:val="22"/>
        </w:rPr>
      </w:pPr>
      <w:r w:rsidRPr="00EB234F">
        <w:rPr>
          <w:rFonts w:ascii="Calibri" w:eastAsia="Calibri" w:hAnsi="Calibri"/>
          <w:b/>
          <w:sz w:val="22"/>
          <w:szCs w:val="22"/>
        </w:rPr>
        <w:lastRenderedPageBreak/>
        <w:t>Additional</w:t>
      </w:r>
      <w:r w:rsidR="00470FC6">
        <w:rPr>
          <w:rFonts w:ascii="Calibri" w:eastAsia="Calibri" w:hAnsi="Calibri"/>
          <w:b/>
          <w:sz w:val="22"/>
          <w:szCs w:val="22"/>
        </w:rPr>
        <w:t xml:space="preserve"> </w:t>
      </w:r>
      <w:r w:rsidR="00470FC6" w:rsidRPr="00C72D02">
        <w:rPr>
          <w:rFonts w:ascii="Calibri" w:eastAsia="Calibri" w:hAnsi="Calibri"/>
          <w:b/>
          <w:sz w:val="22"/>
          <w:szCs w:val="22"/>
        </w:rPr>
        <w:t xml:space="preserve">– </w:t>
      </w:r>
      <w:r w:rsidR="0075737F">
        <w:rPr>
          <w:rFonts w:ascii="Calibri" w:eastAsia="Calibri" w:hAnsi="Calibri"/>
          <w:b/>
          <w:sz w:val="22"/>
          <w:szCs w:val="22"/>
        </w:rPr>
        <w:t>69</w:t>
      </w:r>
      <w:r w:rsidR="00470FC6" w:rsidRPr="00C72D02">
        <w:rPr>
          <w:rFonts w:ascii="Calibri" w:eastAsia="Calibri" w:hAnsi="Calibri"/>
          <w:b/>
          <w:sz w:val="22"/>
          <w:szCs w:val="22"/>
        </w:rPr>
        <w:t xml:space="preserve"> / </w:t>
      </w:r>
      <w:r w:rsidR="00470FC6">
        <w:rPr>
          <w:rFonts w:ascii="Calibri" w:eastAsia="Calibri" w:hAnsi="Calibri"/>
          <w:b/>
          <w:sz w:val="22"/>
          <w:szCs w:val="22"/>
        </w:rPr>
        <w:t>1</w:t>
      </w:r>
      <w:r w:rsidR="00470FC6" w:rsidRPr="00C72D02">
        <w:rPr>
          <w:rFonts w:ascii="Calibri" w:eastAsia="Calibri" w:hAnsi="Calibri"/>
          <w:b/>
          <w:sz w:val="22"/>
          <w:szCs w:val="22"/>
        </w:rPr>
        <w:t>00 points</w:t>
      </w:r>
      <w:r w:rsidR="00470FC6">
        <w:rPr>
          <w:rFonts w:ascii="Calibri" w:eastAsia="Calibri" w:hAnsi="Calibri"/>
          <w:b/>
          <w:sz w:val="22"/>
          <w:szCs w:val="22"/>
        </w:rPr>
        <w:t xml:space="preserve"> (maximum of 120)</w:t>
      </w:r>
    </w:p>
    <w:p w14:paraId="2515556B" w14:textId="77777777" w:rsidR="00EB234F" w:rsidRDefault="00EB234F"/>
    <w:p w14:paraId="3E7AA810" w14:textId="77777777" w:rsidR="00EB234F" w:rsidRDefault="00EB234F"/>
    <w:tbl>
      <w:tblPr>
        <w:tblStyle w:val="TableGrid1"/>
        <w:tblW w:w="10885" w:type="dxa"/>
        <w:tblLook w:val="04A0" w:firstRow="1" w:lastRow="0" w:firstColumn="1" w:lastColumn="0" w:noHBand="0" w:noVBand="1"/>
      </w:tblPr>
      <w:tblGrid>
        <w:gridCol w:w="1870"/>
        <w:gridCol w:w="3345"/>
        <w:gridCol w:w="1890"/>
        <w:gridCol w:w="1890"/>
        <w:gridCol w:w="1890"/>
      </w:tblGrid>
      <w:tr w:rsidR="00EB234F" w:rsidRPr="00651BB7" w14:paraId="0FEA0876" w14:textId="77777777" w:rsidTr="00EB234F">
        <w:trPr>
          <w:cantSplit/>
          <w:trHeight w:val="576"/>
          <w:tblHeader/>
        </w:trPr>
        <w:tc>
          <w:tcPr>
            <w:tcW w:w="1870" w:type="dxa"/>
            <w:shd w:val="clear" w:color="auto" w:fill="DBE5F1" w:themeFill="accent1" w:themeFillTint="33"/>
            <w:vAlign w:val="center"/>
          </w:tcPr>
          <w:p w14:paraId="028E3E84" w14:textId="77777777" w:rsidR="00EB234F" w:rsidRPr="00651BB7" w:rsidRDefault="00EB234F" w:rsidP="00EB234F">
            <w:pPr>
              <w:rPr>
                <w:b/>
              </w:rPr>
            </w:pPr>
            <w:r w:rsidRPr="00651BB7">
              <w:rPr>
                <w:b/>
              </w:rPr>
              <w:t>Points Earned</w:t>
            </w:r>
          </w:p>
        </w:tc>
        <w:tc>
          <w:tcPr>
            <w:tcW w:w="3345" w:type="dxa"/>
            <w:vAlign w:val="center"/>
          </w:tcPr>
          <w:p w14:paraId="2600F31F" w14:textId="77777777" w:rsidR="00EB234F" w:rsidRPr="00651BB7" w:rsidRDefault="00EB234F" w:rsidP="00EB234F">
            <w:pPr>
              <w:jc w:val="center"/>
              <w:rPr>
                <w:b/>
              </w:rPr>
            </w:pPr>
            <w:r>
              <w:rPr>
                <w:b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  <w:vAlign w:val="center"/>
          </w:tcPr>
          <w:p w14:paraId="0D7BA357" w14:textId="77777777" w:rsidR="00EB234F" w:rsidRPr="00651BB7" w:rsidRDefault="00470FC6" w:rsidP="00EB234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90" w:type="dxa"/>
            <w:vAlign w:val="center"/>
          </w:tcPr>
          <w:p w14:paraId="5B35F820" w14:textId="77777777" w:rsidR="00EB234F" w:rsidRPr="00651BB7" w:rsidRDefault="00470FC6" w:rsidP="00EB234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0" w:type="dxa"/>
            <w:vAlign w:val="center"/>
          </w:tcPr>
          <w:p w14:paraId="407CD451" w14:textId="77777777" w:rsidR="00EB234F" w:rsidRPr="00651BB7" w:rsidRDefault="00EB234F" w:rsidP="00EB234F">
            <w:pPr>
              <w:jc w:val="center"/>
              <w:rPr>
                <w:b/>
              </w:rPr>
            </w:pPr>
            <w:r w:rsidRPr="00651BB7">
              <w:rPr>
                <w:b/>
              </w:rPr>
              <w:t>0</w:t>
            </w:r>
          </w:p>
        </w:tc>
      </w:tr>
      <w:tr w:rsidR="00EB234F" w:rsidRPr="00651BB7" w14:paraId="617CB676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205352F6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XD</w:t>
            </w:r>
          </w:p>
          <w:p w14:paraId="37A274C5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sz w:val="16"/>
              </w:rPr>
              <w:t>Wireframe</w:t>
            </w:r>
          </w:p>
        </w:tc>
        <w:tc>
          <w:tcPr>
            <w:tcW w:w="3345" w:type="dxa"/>
          </w:tcPr>
          <w:p w14:paraId="6E667564" w14:textId="6D5B846D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There is a wireframe. I am including it in the zip file. Created using XD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BB276A2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387E280D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5AD356A9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78B0665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253D6E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0567282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 evidence of using Adobe XD or other advanced wireframe or design tool</w:t>
            </w:r>
          </w:p>
        </w:tc>
      </w:tr>
      <w:tr w:rsidR="00EB234F" w:rsidRPr="00651BB7" w14:paraId="6945E4BF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0870B998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Images – Self Created 1</w:t>
            </w:r>
          </w:p>
          <w:p w14:paraId="678C9ED5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18B64E70" w14:textId="295A7D6D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All images in the gallery were originally created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4EBD83C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06D33C7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0C312FE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6BC86D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98DEDF4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24EE692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0DDC430C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396567D3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Images – Self Created 2</w:t>
            </w:r>
          </w:p>
          <w:p w14:paraId="024CEDD6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5C4CD899" w14:textId="2DB4806E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Logo in nave bar was original creation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0B1E45B9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2365700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5884BCA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58D0262D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455631D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AC8366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5A3DB36E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604E239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Video</w:t>
            </w:r>
          </w:p>
          <w:p w14:paraId="14678DC2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63B61847" w14:textId="44258C9B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background video was original creation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BCE3C99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11F7AD80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5C7BAE6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A59FA9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8F08346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2DE8E24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7C6F3F8F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0C19638C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Video – iframe</w:t>
            </w:r>
          </w:p>
          <w:p w14:paraId="450CAA81" w14:textId="77777777" w:rsidR="00EB234F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11F5FCFE" w14:textId="0ACC5F39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>Trailer page has an embed video from YouTube. It uses the Iframe tag.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4F765DB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20B444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546F05F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4D80362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AAAD84D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738E32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61148F4D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2E63C78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Video – Self Created 1</w:t>
            </w:r>
          </w:p>
          <w:p w14:paraId="65AABA9B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61C5C58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7B383B49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37475EE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8106F4D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98ABD5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1A8E2FFC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BD3A2A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3FA74686" w14:textId="77777777" w:rsidTr="00CB43C7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CCA6F9C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Video – Self Created 2</w:t>
            </w:r>
          </w:p>
          <w:p w14:paraId="2D28B06E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0D053013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1B1200A7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1CAFBF8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1D53E5CE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6A3CD0E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44FE54EC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6C0CBC7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6DC238ED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0F495122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Audio</w:t>
            </w:r>
          </w:p>
          <w:p w14:paraId="0ABA3FA6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262882EC" w14:textId="4B2DD24D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CB43C7">
              <w:rPr>
                <w:sz w:val="16"/>
              </w:rPr>
              <w:t xml:space="preserve">No </w:t>
            </w:r>
            <w:r w:rsidR="0075737F">
              <w:rPr>
                <w:sz w:val="16"/>
              </w:rPr>
              <w:t>additional audio</w:t>
            </w:r>
          </w:p>
        </w:tc>
        <w:tc>
          <w:tcPr>
            <w:tcW w:w="1890" w:type="dxa"/>
          </w:tcPr>
          <w:p w14:paraId="7B335360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7B127A30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EE68E6F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DF2E9B4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AFC6CC4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0E574E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13C72E49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F0EBDBB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lastRenderedPageBreak/>
              <w:t>Audio – Self Created 1</w:t>
            </w:r>
          </w:p>
          <w:p w14:paraId="03917C7D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7F617AC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59B14844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012E364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4E589B3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54E0898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450985E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9635BD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29863AF8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B475E91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Audio – Self Created 2</w:t>
            </w:r>
          </w:p>
          <w:p w14:paraId="5C03B56B" w14:textId="77777777" w:rsidR="00EB234F" w:rsidRPr="00651BB7" w:rsidRDefault="00EB234F" w:rsidP="00EB234F">
            <w:pPr>
              <w:rPr>
                <w:b/>
              </w:rPr>
            </w:pPr>
            <w:r w:rsidRPr="00BE6ED3">
              <w:rPr>
                <w:rFonts w:cs="Calibri"/>
                <w:sz w:val="12"/>
              </w:rPr>
              <w:t>incorporate graphics(images), video, and/or audio files in a website</w:t>
            </w:r>
          </w:p>
        </w:tc>
        <w:tc>
          <w:tcPr>
            <w:tcW w:w="3345" w:type="dxa"/>
          </w:tcPr>
          <w:p w14:paraId="1553B46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473D51F3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167DB26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F317B5F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5856CB92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14CC74C9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02A9073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431257DE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1D911736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3345" w:type="dxa"/>
          </w:tcPr>
          <w:p w14:paraId="6234384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0860B8F8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01A4B12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62CDB58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21E77EF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48FE66FD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62C1E24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58721656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31C1C195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Table 2</w:t>
            </w:r>
          </w:p>
          <w:p w14:paraId="712C341D" w14:textId="77777777" w:rsidR="00EB234F" w:rsidRDefault="00EB234F" w:rsidP="00EB234F">
            <w:pPr>
              <w:rPr>
                <w:b/>
              </w:rPr>
            </w:pPr>
          </w:p>
        </w:tc>
        <w:tc>
          <w:tcPr>
            <w:tcW w:w="3345" w:type="dxa"/>
          </w:tcPr>
          <w:p w14:paraId="47D82536" w14:textId="77777777" w:rsidR="00EB234F" w:rsidRPr="00BE6ED3" w:rsidRDefault="00EB234F" w:rsidP="00EB234F">
            <w:pPr>
              <w:jc w:val="center"/>
              <w:rPr>
                <w:sz w:val="16"/>
              </w:rPr>
            </w:pPr>
          </w:p>
        </w:tc>
        <w:tc>
          <w:tcPr>
            <w:tcW w:w="1890" w:type="dxa"/>
          </w:tcPr>
          <w:p w14:paraId="4A185904" w14:textId="77777777" w:rsidR="00EB234F" w:rsidRDefault="00EB234F" w:rsidP="00EB234F">
            <w:pPr>
              <w:rPr>
                <w:b/>
              </w:rPr>
            </w:pPr>
          </w:p>
        </w:tc>
        <w:tc>
          <w:tcPr>
            <w:tcW w:w="1890" w:type="dxa"/>
          </w:tcPr>
          <w:p w14:paraId="231BC479" w14:textId="77777777" w:rsidR="00EB234F" w:rsidRDefault="00EB234F" w:rsidP="00EB234F">
            <w:pPr>
              <w:rPr>
                <w:b/>
              </w:rPr>
            </w:pPr>
          </w:p>
        </w:tc>
        <w:tc>
          <w:tcPr>
            <w:tcW w:w="1890" w:type="dxa"/>
            <w:shd w:val="clear" w:color="auto" w:fill="D6E3BC" w:themeFill="accent3" w:themeFillTint="66"/>
          </w:tcPr>
          <w:p w14:paraId="7B4D1D83" w14:textId="77777777" w:rsidR="00EB234F" w:rsidRDefault="00EB234F" w:rsidP="00EB234F">
            <w:pPr>
              <w:rPr>
                <w:b/>
              </w:rPr>
            </w:pPr>
          </w:p>
        </w:tc>
      </w:tr>
      <w:tr w:rsidR="00EB234F" w:rsidRPr="00651BB7" w14:paraId="42DA4934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2BCFC2E0" w14:textId="77777777" w:rsidR="00EB234F" w:rsidRDefault="00EB234F" w:rsidP="00EB234F">
            <w:pPr>
              <w:pStyle w:val="Header"/>
              <w:tabs>
                <w:tab w:val="center" w:pos="5400"/>
                <w:tab w:val="right" w:pos="10800"/>
              </w:tabs>
              <w:rPr>
                <w:rFonts w:cs="Calibri"/>
              </w:rPr>
            </w:pPr>
            <w:r>
              <w:rPr>
                <w:b/>
              </w:rPr>
              <w:t xml:space="preserve">Responsive Design - </w:t>
            </w:r>
            <w:r w:rsidRPr="00621995">
              <w:rPr>
                <w:rFonts w:cs="Calibri"/>
              </w:rPr>
              <w:t>Tablet Small and Medium (max-width: 7</w:t>
            </w:r>
            <w:r w:rsidR="00470FC6">
              <w:rPr>
                <w:rFonts w:cs="Calibri"/>
              </w:rPr>
              <w:t>6</w:t>
            </w:r>
            <w:r w:rsidRPr="00621995">
              <w:rPr>
                <w:rFonts w:cs="Calibri"/>
              </w:rPr>
              <w:t>7px)</w:t>
            </w:r>
          </w:p>
          <w:p w14:paraId="5C73D8D9" w14:textId="77777777" w:rsidR="00EB234F" w:rsidRPr="00621995" w:rsidRDefault="00EB234F" w:rsidP="00EB234F">
            <w:pPr>
              <w:pStyle w:val="Header"/>
              <w:tabs>
                <w:tab w:val="center" w:pos="5400"/>
                <w:tab w:val="right" w:pos="10800"/>
              </w:tabs>
              <w:rPr>
                <w:rFonts w:cs="Calibri"/>
              </w:rPr>
            </w:pPr>
            <w:r w:rsidRPr="00CB505E">
              <w:rPr>
                <w:rFonts w:cs="Calibri"/>
                <w:sz w:val="12"/>
              </w:rPr>
              <w:t>develop website designs that allow for various display devices and browsers</w:t>
            </w:r>
          </w:p>
          <w:p w14:paraId="6352F5FD" w14:textId="77777777" w:rsidR="00EB234F" w:rsidRPr="00651BB7" w:rsidRDefault="00EB234F" w:rsidP="00EB234F">
            <w:pPr>
              <w:rPr>
                <w:b/>
              </w:rPr>
            </w:pPr>
          </w:p>
        </w:tc>
        <w:tc>
          <w:tcPr>
            <w:tcW w:w="3345" w:type="dxa"/>
          </w:tcPr>
          <w:p w14:paraId="00B3E01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0FA8FC39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60E0C1B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97478DD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744D7D50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5BCD6DC2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2F88384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56C76C55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B37193F" w14:textId="77777777" w:rsidR="00EB234F" w:rsidRDefault="00EB234F" w:rsidP="00EB234F">
            <w:pPr>
              <w:pStyle w:val="Header"/>
              <w:tabs>
                <w:tab w:val="center" w:pos="5400"/>
                <w:tab w:val="right" w:pos="10800"/>
              </w:tabs>
              <w:rPr>
                <w:rFonts w:cs="Calibri"/>
              </w:rPr>
            </w:pPr>
            <w:r>
              <w:rPr>
                <w:b/>
              </w:rPr>
              <w:t xml:space="preserve">Responsive Design - </w:t>
            </w:r>
            <w:r w:rsidRPr="00621995">
              <w:rPr>
                <w:rFonts w:cs="Calibri"/>
              </w:rPr>
              <w:t>Tablet Large (max-width: 1021px)</w:t>
            </w:r>
          </w:p>
          <w:p w14:paraId="1BD0590F" w14:textId="77777777" w:rsidR="00EB234F" w:rsidRPr="00621995" w:rsidRDefault="00EB234F" w:rsidP="00EB234F">
            <w:pPr>
              <w:pStyle w:val="Header"/>
              <w:tabs>
                <w:tab w:val="center" w:pos="5400"/>
                <w:tab w:val="right" w:pos="10800"/>
              </w:tabs>
              <w:rPr>
                <w:rFonts w:cs="Calibri"/>
              </w:rPr>
            </w:pPr>
            <w:r w:rsidRPr="00CB505E">
              <w:rPr>
                <w:rFonts w:cs="Calibri"/>
                <w:sz w:val="12"/>
              </w:rPr>
              <w:t>develop website designs that allow for various display devices and browsers</w:t>
            </w:r>
          </w:p>
          <w:p w14:paraId="22F55FC1" w14:textId="77777777" w:rsidR="00EB234F" w:rsidRPr="00651BB7" w:rsidRDefault="00EB234F" w:rsidP="00EB234F">
            <w:pPr>
              <w:rPr>
                <w:b/>
              </w:rPr>
            </w:pPr>
          </w:p>
        </w:tc>
        <w:tc>
          <w:tcPr>
            <w:tcW w:w="3345" w:type="dxa"/>
          </w:tcPr>
          <w:p w14:paraId="3A6737A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4CE8830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224B6BB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26FE987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5A5EB3A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E1F4F8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23A046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39C61246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3B93EA52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JavaScript 1</w:t>
            </w:r>
          </w:p>
          <w:p w14:paraId="349125C7" w14:textId="77777777" w:rsidR="00EB234F" w:rsidRPr="00651BB7" w:rsidRDefault="00EB234F" w:rsidP="00EB234F">
            <w:pPr>
              <w:rPr>
                <w:b/>
              </w:rPr>
            </w:pPr>
            <w:r w:rsidRPr="00744269">
              <w:rPr>
                <w:rFonts w:cs="Calibri"/>
                <w:sz w:val="12"/>
              </w:rPr>
              <w:t>incorporate a dynamic content feature in a website</w:t>
            </w:r>
          </w:p>
        </w:tc>
        <w:tc>
          <w:tcPr>
            <w:tcW w:w="3345" w:type="dxa"/>
          </w:tcPr>
          <w:p w14:paraId="3F6322E7" w14:textId="2032F856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75737F">
              <w:rPr>
                <w:sz w:val="16"/>
              </w:rPr>
              <w:t xml:space="preserve">Use of </w:t>
            </w:r>
            <w:proofErr w:type="spellStart"/>
            <w:proofErr w:type="gramStart"/>
            <w:r w:rsidR="0075737F">
              <w:rPr>
                <w:sz w:val="16"/>
              </w:rPr>
              <w:t>a</w:t>
            </w:r>
            <w:proofErr w:type="spellEnd"/>
            <w:proofErr w:type="gramEnd"/>
            <w:r w:rsidR="0075737F">
              <w:rPr>
                <w:sz w:val="16"/>
              </w:rPr>
              <w:t xml:space="preserve"> image slider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93EC910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58B4602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1AD97CE1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24988CD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B610548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24144C7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40753F3D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7EB7E53D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JavaScript 2</w:t>
            </w:r>
            <w:r w:rsidRPr="00621995">
              <w:rPr>
                <w:rFonts w:cs="Calibri"/>
              </w:rPr>
              <w:t xml:space="preserve"> </w:t>
            </w:r>
            <w:r w:rsidRPr="00744269">
              <w:rPr>
                <w:rFonts w:cs="Calibri"/>
                <w:sz w:val="12"/>
              </w:rPr>
              <w:t>incorporate a dynamic content feature in a website</w:t>
            </w:r>
          </w:p>
        </w:tc>
        <w:tc>
          <w:tcPr>
            <w:tcW w:w="3345" w:type="dxa"/>
          </w:tcPr>
          <w:p w14:paraId="6FE23EE2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  <w:shd w:val="clear" w:color="auto" w:fill="auto"/>
          </w:tcPr>
          <w:p w14:paraId="55934954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32CE83C1" w14:textId="77777777" w:rsidR="00EB234F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  <w:p w14:paraId="44F088E1" w14:textId="77777777" w:rsidR="0075737F" w:rsidRPr="0075737F" w:rsidRDefault="0075737F" w:rsidP="0075737F">
            <w:pPr>
              <w:rPr>
                <w:sz w:val="16"/>
              </w:rPr>
            </w:pPr>
          </w:p>
          <w:p w14:paraId="1493D4E3" w14:textId="77777777" w:rsidR="0075737F" w:rsidRPr="0075737F" w:rsidRDefault="0075737F" w:rsidP="0075737F">
            <w:pPr>
              <w:rPr>
                <w:sz w:val="16"/>
              </w:rPr>
            </w:pPr>
          </w:p>
          <w:p w14:paraId="60A12CF7" w14:textId="77777777" w:rsidR="0075737F" w:rsidRPr="0075737F" w:rsidRDefault="0075737F" w:rsidP="0075737F">
            <w:pPr>
              <w:rPr>
                <w:sz w:val="16"/>
              </w:rPr>
            </w:pPr>
          </w:p>
          <w:p w14:paraId="146E7832" w14:textId="77777777" w:rsidR="0075737F" w:rsidRDefault="0075737F" w:rsidP="0075737F">
            <w:pPr>
              <w:rPr>
                <w:sz w:val="16"/>
              </w:rPr>
            </w:pPr>
          </w:p>
          <w:p w14:paraId="0E7104A5" w14:textId="2246E290" w:rsidR="0075737F" w:rsidRPr="0075737F" w:rsidRDefault="0075737F" w:rsidP="0075737F">
            <w:pPr>
              <w:jc w:val="center"/>
              <w:rPr>
                <w:sz w:val="16"/>
              </w:rPr>
            </w:pPr>
          </w:p>
        </w:tc>
        <w:tc>
          <w:tcPr>
            <w:tcW w:w="1890" w:type="dxa"/>
          </w:tcPr>
          <w:p w14:paraId="20CBDB5A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47AAC20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CE207BD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064FDA4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33014212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D07ED83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lastRenderedPageBreak/>
              <w:t>jQuery 1</w:t>
            </w:r>
          </w:p>
          <w:p w14:paraId="642F9913" w14:textId="77777777" w:rsidR="00EB234F" w:rsidRPr="00651BB7" w:rsidRDefault="00EB234F" w:rsidP="00EB234F">
            <w:pPr>
              <w:rPr>
                <w:b/>
              </w:rPr>
            </w:pPr>
            <w:r w:rsidRPr="00744269">
              <w:rPr>
                <w:rFonts w:cs="Calibri"/>
                <w:sz w:val="12"/>
              </w:rPr>
              <w:t>incorporate a dynamic content feature in a website</w:t>
            </w:r>
          </w:p>
        </w:tc>
        <w:tc>
          <w:tcPr>
            <w:tcW w:w="3345" w:type="dxa"/>
          </w:tcPr>
          <w:p w14:paraId="111049B1" w14:textId="73C0A54F" w:rsidR="0075737F" w:rsidRPr="00651BB7" w:rsidRDefault="00EB234F" w:rsidP="0075737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75737F">
              <w:rPr>
                <w:sz w:val="16"/>
              </w:rPr>
              <w:t>3.3.1</w:t>
            </w:r>
          </w:p>
        </w:tc>
        <w:tc>
          <w:tcPr>
            <w:tcW w:w="1890" w:type="dxa"/>
          </w:tcPr>
          <w:p w14:paraId="38E7D255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307CE83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42E53795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E92326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9A4B378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E85EDD1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77148743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2506988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jQuery 2</w:t>
            </w:r>
            <w:r w:rsidRPr="00621995">
              <w:rPr>
                <w:rFonts w:cs="Calibri"/>
              </w:rPr>
              <w:t xml:space="preserve"> </w:t>
            </w:r>
            <w:r w:rsidRPr="00744269">
              <w:rPr>
                <w:rFonts w:cs="Calibri"/>
                <w:sz w:val="12"/>
              </w:rPr>
              <w:t>incorporate a dynamic content feature in a website</w:t>
            </w:r>
          </w:p>
        </w:tc>
        <w:tc>
          <w:tcPr>
            <w:tcW w:w="3345" w:type="dxa"/>
          </w:tcPr>
          <w:p w14:paraId="71ED5AB3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39BD6C21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32EA056E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56DF25D3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49BAF9D3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50EFC4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4AF012F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4D365344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9960701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Canvas</w:t>
            </w:r>
          </w:p>
          <w:p w14:paraId="3B97A055" w14:textId="77777777" w:rsidR="00EB234F" w:rsidRPr="00651BB7" w:rsidRDefault="00EB234F" w:rsidP="00EB234F">
            <w:pPr>
              <w:rPr>
                <w:b/>
              </w:rPr>
            </w:pPr>
            <w:r w:rsidRPr="00744269">
              <w:rPr>
                <w:rFonts w:cs="Calibri"/>
                <w:sz w:val="12"/>
              </w:rPr>
              <w:t>incorporate a dynamic content feature in a website</w:t>
            </w:r>
          </w:p>
        </w:tc>
        <w:tc>
          <w:tcPr>
            <w:tcW w:w="3345" w:type="dxa"/>
          </w:tcPr>
          <w:p w14:paraId="42EEB71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5AF2E1DE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32CFECC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DBC1E35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64DFB7C2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5998BE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E9820FD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7280F73C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38252AE0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Touch Interaction</w:t>
            </w:r>
          </w:p>
          <w:p w14:paraId="04EA9EAF" w14:textId="77777777" w:rsidR="00EB234F" w:rsidRPr="00651BB7" w:rsidRDefault="00EB234F" w:rsidP="00EB234F">
            <w:pPr>
              <w:rPr>
                <w:b/>
              </w:rPr>
            </w:pPr>
            <w:r w:rsidRPr="00744269">
              <w:rPr>
                <w:rFonts w:cs="Calibri"/>
                <w:sz w:val="12"/>
              </w:rPr>
              <w:t>incorporate a dynamic content feature in a website</w:t>
            </w:r>
          </w:p>
        </w:tc>
        <w:tc>
          <w:tcPr>
            <w:tcW w:w="3345" w:type="dxa"/>
          </w:tcPr>
          <w:p w14:paraId="37D641BE" w14:textId="1362F12F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75737F">
              <w:rPr>
                <w:sz w:val="16"/>
              </w:rPr>
              <w:t>The gallery slider is touch interactive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31A4E945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1E95CE5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419A403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16B60113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5F5404A7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54350D6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0C950281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8999C4D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Dynamic Other 2</w:t>
            </w:r>
          </w:p>
          <w:p w14:paraId="180E1835" w14:textId="77777777" w:rsidR="00EB234F" w:rsidRPr="00651BB7" w:rsidRDefault="00EB234F" w:rsidP="00EB234F">
            <w:pPr>
              <w:rPr>
                <w:b/>
              </w:rPr>
            </w:pPr>
            <w:r w:rsidRPr="00744269">
              <w:rPr>
                <w:rFonts w:cs="Calibri"/>
                <w:sz w:val="12"/>
              </w:rPr>
              <w:t>incorporate a dynamic content feature in a website</w:t>
            </w:r>
          </w:p>
        </w:tc>
        <w:tc>
          <w:tcPr>
            <w:tcW w:w="3345" w:type="dxa"/>
          </w:tcPr>
          <w:p w14:paraId="6FC361B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3589DAF1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04A12174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348D00B6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206107F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457BF50F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F75283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08DDFC56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B8DC2A3" w14:textId="77777777" w:rsidR="00EB234F" w:rsidRPr="00651BB7" w:rsidRDefault="00EB234F" w:rsidP="00EB234F">
            <w:pPr>
              <w:rPr>
                <w:b/>
              </w:rPr>
            </w:pPr>
            <w:r>
              <w:rPr>
                <w:b/>
              </w:rPr>
              <w:t>Dynamic Other 3</w:t>
            </w:r>
            <w:r w:rsidRPr="00744269">
              <w:rPr>
                <w:rFonts w:cs="Calibri"/>
                <w:sz w:val="12"/>
              </w:rPr>
              <w:t xml:space="preserve"> incorporate a dynamic content feature in a website</w:t>
            </w:r>
          </w:p>
        </w:tc>
        <w:tc>
          <w:tcPr>
            <w:tcW w:w="3345" w:type="dxa"/>
          </w:tcPr>
          <w:p w14:paraId="1870D4C3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3B9F05BF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5EAC401C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11245634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A0BCF2D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217B35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248AB3D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49D09929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726130F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Form – Full HTML5</w:t>
            </w:r>
          </w:p>
          <w:p w14:paraId="1AB5F98C" w14:textId="77777777" w:rsidR="00EB234F" w:rsidRPr="00651BB7" w:rsidRDefault="00EB234F" w:rsidP="00EB234F">
            <w:pPr>
              <w:rPr>
                <w:b/>
              </w:rPr>
            </w:pPr>
            <w:r w:rsidRPr="00D551F5">
              <w:rPr>
                <w:rFonts w:cs="Calibri"/>
                <w:sz w:val="12"/>
              </w:rPr>
              <w:t>design front-end (browser-side) applications for data collection and retrieval over the Web</w:t>
            </w:r>
          </w:p>
        </w:tc>
        <w:tc>
          <w:tcPr>
            <w:tcW w:w="3345" w:type="dxa"/>
          </w:tcPr>
          <w:p w14:paraId="52333431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11662ED2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181EDACD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2BC99E6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48690BEF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0FBA193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0723E65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7A6BB151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290917C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Form – Advanced</w:t>
            </w:r>
          </w:p>
          <w:p w14:paraId="5F2A28D9" w14:textId="77777777" w:rsidR="00EB234F" w:rsidRPr="00651BB7" w:rsidRDefault="00EB234F" w:rsidP="00EB234F">
            <w:pPr>
              <w:rPr>
                <w:b/>
              </w:rPr>
            </w:pPr>
            <w:r w:rsidRPr="00D551F5">
              <w:rPr>
                <w:rFonts w:cs="Calibri"/>
                <w:sz w:val="12"/>
              </w:rPr>
              <w:t>design front-end (browser-side) applications for data collection and retrieval over the Web</w:t>
            </w:r>
          </w:p>
        </w:tc>
        <w:tc>
          <w:tcPr>
            <w:tcW w:w="3345" w:type="dxa"/>
          </w:tcPr>
          <w:p w14:paraId="6F6DEEC3" w14:textId="6F115809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75737F">
              <w:rPr>
                <w:sz w:val="16"/>
              </w:rPr>
              <w:t>the from is present, but the connection is not working</w:t>
            </w:r>
          </w:p>
        </w:tc>
        <w:tc>
          <w:tcPr>
            <w:tcW w:w="1890" w:type="dxa"/>
          </w:tcPr>
          <w:p w14:paraId="676D9830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72745242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384B299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44C484E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422B6C5B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6E8C21E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5EF560D1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107E6804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PHP – Basic</w:t>
            </w:r>
          </w:p>
          <w:p w14:paraId="5C691108" w14:textId="77777777" w:rsidR="00EB234F" w:rsidRPr="00651BB7" w:rsidRDefault="00EB234F" w:rsidP="00EB234F">
            <w:pPr>
              <w:rPr>
                <w:b/>
              </w:rPr>
            </w:pPr>
            <w:r w:rsidRPr="00D551F5">
              <w:rPr>
                <w:rFonts w:cs="Calibri"/>
                <w:sz w:val="12"/>
              </w:rPr>
              <w:t>design front-end (browser-side) applications for data collection and retrieval over the Web</w:t>
            </w:r>
          </w:p>
        </w:tc>
        <w:tc>
          <w:tcPr>
            <w:tcW w:w="3345" w:type="dxa"/>
          </w:tcPr>
          <w:p w14:paraId="45BF46DC" w14:textId="25220564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 xml:space="preserve">Notes – </w:t>
            </w:r>
            <w:r w:rsidR="0075737F">
              <w:rPr>
                <w:sz w:val="16"/>
              </w:rPr>
              <w:t>There is a PHP file, but despite it looking correct I could not get it to work.</w:t>
            </w:r>
          </w:p>
        </w:tc>
        <w:tc>
          <w:tcPr>
            <w:tcW w:w="1890" w:type="dxa"/>
          </w:tcPr>
          <w:p w14:paraId="560E2F6D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793E49B4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59E67D0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901864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1A894B54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201BA0D2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45E72891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06902B8A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lastRenderedPageBreak/>
              <w:t>PHP – Advanced</w:t>
            </w:r>
          </w:p>
          <w:p w14:paraId="63E2F90A" w14:textId="77777777" w:rsidR="00EB234F" w:rsidRPr="00651BB7" w:rsidRDefault="00EB234F" w:rsidP="00EB234F">
            <w:pPr>
              <w:rPr>
                <w:b/>
              </w:rPr>
            </w:pPr>
            <w:r w:rsidRPr="00D551F5">
              <w:rPr>
                <w:rFonts w:cs="Calibri"/>
                <w:sz w:val="12"/>
              </w:rPr>
              <w:t>design front-end (browser-side) applications for data collection and retrieval over the Web</w:t>
            </w:r>
          </w:p>
        </w:tc>
        <w:tc>
          <w:tcPr>
            <w:tcW w:w="3345" w:type="dxa"/>
          </w:tcPr>
          <w:p w14:paraId="1578DF6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591F6C66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258E7A2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5F199C9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0A5AFE1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F5907E1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459024F8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67BCA889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500C20C9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ASP – Basic</w:t>
            </w:r>
          </w:p>
          <w:p w14:paraId="7C529E40" w14:textId="77777777" w:rsidR="00EB234F" w:rsidRPr="00651BB7" w:rsidRDefault="00EB234F" w:rsidP="00EB234F">
            <w:pPr>
              <w:rPr>
                <w:b/>
              </w:rPr>
            </w:pPr>
            <w:r w:rsidRPr="00D551F5">
              <w:rPr>
                <w:rFonts w:cs="Calibri"/>
                <w:sz w:val="12"/>
              </w:rPr>
              <w:t>design front-end (browser-side) applications for data collection and retrieval over the Web</w:t>
            </w:r>
          </w:p>
        </w:tc>
        <w:tc>
          <w:tcPr>
            <w:tcW w:w="3345" w:type="dxa"/>
          </w:tcPr>
          <w:p w14:paraId="088DF84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497AC5E3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0606663E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3E8D04A8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42F87A59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17A6F97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6117C3BA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EB234F" w:rsidRPr="00651BB7" w14:paraId="7825BC30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B9A742C" w14:textId="77777777" w:rsidR="00EB234F" w:rsidRDefault="00EB234F" w:rsidP="00EB234F">
            <w:pPr>
              <w:rPr>
                <w:b/>
              </w:rPr>
            </w:pPr>
            <w:r>
              <w:rPr>
                <w:b/>
              </w:rPr>
              <w:t>ASP – Advanced</w:t>
            </w:r>
          </w:p>
          <w:p w14:paraId="7F67A51B" w14:textId="77777777" w:rsidR="00EB234F" w:rsidRPr="00651BB7" w:rsidRDefault="00EB234F" w:rsidP="00EB234F">
            <w:pPr>
              <w:rPr>
                <w:b/>
              </w:rPr>
            </w:pPr>
            <w:r w:rsidRPr="00D551F5">
              <w:rPr>
                <w:rFonts w:cs="Calibri"/>
                <w:sz w:val="12"/>
              </w:rPr>
              <w:t>design front-end (browser-side) applications for data collection and retrieval over the Web</w:t>
            </w:r>
          </w:p>
        </w:tc>
        <w:tc>
          <w:tcPr>
            <w:tcW w:w="3345" w:type="dxa"/>
          </w:tcPr>
          <w:p w14:paraId="4635F6F1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1F4F5864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1FEA9D4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1C5F804" w14:textId="77777777" w:rsidR="00EB234F" w:rsidRPr="00D93227" w:rsidRDefault="00470FC6" w:rsidP="00EB234F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2C88EAB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315E819" w14:textId="77777777" w:rsidR="00EB234F" w:rsidRPr="00D93227" w:rsidRDefault="00EB234F" w:rsidP="00EB234F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A75E6D7" w14:textId="77777777" w:rsidR="00EB234F" w:rsidRPr="00651BB7" w:rsidRDefault="00EB234F" w:rsidP="00EB234F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</w:tbl>
    <w:p w14:paraId="5AB187D4" w14:textId="77777777" w:rsidR="00C72D02" w:rsidRDefault="00C72D02" w:rsidP="00307A2D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hAnsi="Calibri" w:cs="Calibri"/>
        </w:rPr>
      </w:pPr>
    </w:p>
    <w:p w14:paraId="67B4BCBC" w14:textId="77777777" w:rsidR="00621995" w:rsidRDefault="00621995" w:rsidP="00621995">
      <w:pPr>
        <w:pStyle w:val="Header"/>
        <w:tabs>
          <w:tab w:val="center" w:pos="5400"/>
          <w:tab w:val="right" w:pos="10800"/>
        </w:tabs>
        <w:rPr>
          <w:rFonts w:ascii="Calibri" w:hAnsi="Calibri" w:cs="Calibri"/>
        </w:rPr>
      </w:pPr>
    </w:p>
    <w:p w14:paraId="1BB967A5" w14:textId="77777777" w:rsidR="00D551F5" w:rsidRPr="00C72D02" w:rsidRDefault="00D551F5" w:rsidP="00D551F5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Additional Points Possible</w:t>
      </w:r>
    </w:p>
    <w:p w14:paraId="32C9D545" w14:textId="77777777" w:rsidR="00D551F5" w:rsidRDefault="00D551F5" w:rsidP="00621995">
      <w:pPr>
        <w:pStyle w:val="Header"/>
        <w:tabs>
          <w:tab w:val="center" w:pos="5400"/>
          <w:tab w:val="right" w:pos="10800"/>
        </w:tabs>
        <w:rPr>
          <w:rFonts w:ascii="Calibri" w:hAnsi="Calibri" w:cs="Calibri"/>
        </w:rPr>
      </w:pPr>
    </w:p>
    <w:tbl>
      <w:tblPr>
        <w:tblStyle w:val="TableGrid1"/>
        <w:tblW w:w="10885" w:type="dxa"/>
        <w:tblLook w:val="04A0" w:firstRow="1" w:lastRow="0" w:firstColumn="1" w:lastColumn="0" w:noHBand="0" w:noVBand="1"/>
      </w:tblPr>
      <w:tblGrid>
        <w:gridCol w:w="1870"/>
        <w:gridCol w:w="3345"/>
        <w:gridCol w:w="1890"/>
        <w:gridCol w:w="1890"/>
        <w:gridCol w:w="1890"/>
      </w:tblGrid>
      <w:tr w:rsidR="00D551F5" w:rsidRPr="00651BB7" w14:paraId="173777AB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040797FB" w14:textId="77777777" w:rsidR="00D551F5" w:rsidRPr="00651BB7" w:rsidRDefault="00CE39C5" w:rsidP="00DD0F4E">
            <w:pPr>
              <w:rPr>
                <w:b/>
              </w:rPr>
            </w:pPr>
            <w:r>
              <w:rPr>
                <w:b/>
              </w:rPr>
              <w:t>Professionalism</w:t>
            </w:r>
          </w:p>
        </w:tc>
        <w:tc>
          <w:tcPr>
            <w:tcW w:w="3345" w:type="dxa"/>
          </w:tcPr>
          <w:p w14:paraId="325E187B" w14:textId="77777777" w:rsidR="00D551F5" w:rsidRPr="00651BB7" w:rsidRDefault="00D551F5" w:rsidP="00DD0F4E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EDDE52C" w14:textId="77777777" w:rsidR="00D551F5" w:rsidRPr="00D93227" w:rsidRDefault="009316AD" w:rsidP="00DD0F4E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01ADB58F" w14:textId="77777777" w:rsidR="00D551F5" w:rsidRPr="00651BB7" w:rsidRDefault="00D551F5" w:rsidP="00DD0F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001AE9FF" w14:textId="77777777" w:rsidR="00D551F5" w:rsidRPr="00D93227" w:rsidRDefault="00D551F5" w:rsidP="00DD0F4E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238F9436" w14:textId="77777777" w:rsidR="00D551F5" w:rsidRPr="00651BB7" w:rsidRDefault="00D551F5" w:rsidP="00DD0F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5635AB69" w14:textId="77777777" w:rsidR="00D551F5" w:rsidRPr="00D93227" w:rsidRDefault="00D551F5" w:rsidP="00DD0F4E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63FDB5E1" w14:textId="77777777" w:rsidR="00D551F5" w:rsidRPr="00651BB7" w:rsidRDefault="00D551F5" w:rsidP="00DD0F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D551F5" w:rsidRPr="00651BB7" w14:paraId="2285E66C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45F6A96C" w14:textId="77777777" w:rsidR="00D551F5" w:rsidRPr="00651BB7" w:rsidRDefault="00CE39C5" w:rsidP="00DD0F4E">
            <w:pPr>
              <w:rPr>
                <w:b/>
              </w:rPr>
            </w:pPr>
            <w:r>
              <w:rPr>
                <w:b/>
              </w:rPr>
              <w:t>Thoroughness</w:t>
            </w:r>
          </w:p>
        </w:tc>
        <w:tc>
          <w:tcPr>
            <w:tcW w:w="3345" w:type="dxa"/>
          </w:tcPr>
          <w:p w14:paraId="22CE66F5" w14:textId="77777777" w:rsidR="00D551F5" w:rsidRPr="00651BB7" w:rsidRDefault="00D551F5" w:rsidP="00DD0F4E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3508CDC" w14:textId="77777777" w:rsidR="00D551F5" w:rsidRPr="00D93227" w:rsidRDefault="009316AD" w:rsidP="00DD0F4E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2438B52E" w14:textId="77777777" w:rsidR="00D551F5" w:rsidRPr="00651BB7" w:rsidRDefault="00D551F5" w:rsidP="00DD0F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E8B76B6" w14:textId="77777777" w:rsidR="00D551F5" w:rsidRPr="00D93227" w:rsidRDefault="00D551F5" w:rsidP="00DD0F4E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755E528" w14:textId="77777777" w:rsidR="00D551F5" w:rsidRPr="00651BB7" w:rsidRDefault="00D551F5" w:rsidP="00DD0F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544FC7B" w14:textId="77777777" w:rsidR="00D551F5" w:rsidRPr="00D93227" w:rsidRDefault="00D551F5" w:rsidP="00DD0F4E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296E96D" w14:textId="77777777" w:rsidR="00D551F5" w:rsidRPr="00651BB7" w:rsidRDefault="00D551F5" w:rsidP="00DD0F4E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D551F5" w:rsidRPr="00651BB7" w14:paraId="1AD62743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05E57F66" w14:textId="77777777" w:rsidR="00D551F5" w:rsidRPr="00651BB7" w:rsidRDefault="00CE39C5" w:rsidP="00D551F5">
            <w:pPr>
              <w:rPr>
                <w:b/>
              </w:rPr>
            </w:pPr>
            <w:r>
              <w:rPr>
                <w:b/>
              </w:rPr>
              <w:t>Above and Beyond</w:t>
            </w:r>
          </w:p>
        </w:tc>
        <w:tc>
          <w:tcPr>
            <w:tcW w:w="3345" w:type="dxa"/>
          </w:tcPr>
          <w:p w14:paraId="50552E71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6EE37C57" w14:textId="77777777" w:rsidR="00D551F5" w:rsidRPr="00D93227" w:rsidRDefault="009316AD" w:rsidP="00D551F5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282606E6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55E3719B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118A2F2A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7D40084A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C8AFB44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D551F5" w:rsidRPr="00651BB7" w14:paraId="4FE37B70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24ACFABA" w14:textId="77777777" w:rsidR="00D551F5" w:rsidRPr="00651BB7" w:rsidRDefault="00D551F5" w:rsidP="00D551F5">
            <w:pPr>
              <w:rPr>
                <w:b/>
              </w:rPr>
            </w:pPr>
            <w:r>
              <w:rPr>
                <w:b/>
              </w:rPr>
              <w:t>Git</w:t>
            </w:r>
          </w:p>
        </w:tc>
        <w:tc>
          <w:tcPr>
            <w:tcW w:w="3345" w:type="dxa"/>
          </w:tcPr>
          <w:p w14:paraId="1B1B6CB1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062581D8" w14:textId="77777777" w:rsidR="00D551F5" w:rsidRPr="00D93227" w:rsidRDefault="009316AD" w:rsidP="00D551F5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67F2F024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6DF38984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32EF7122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26D3F9A6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2D1D160B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D551F5" w:rsidRPr="00651BB7" w14:paraId="3CC31E53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6503508D" w14:textId="77777777" w:rsidR="00D551F5" w:rsidRPr="00651BB7" w:rsidRDefault="00D551F5" w:rsidP="00D551F5">
            <w:pPr>
              <w:rPr>
                <w:b/>
              </w:rPr>
            </w:pPr>
            <w:r>
              <w:rPr>
                <w:b/>
              </w:rPr>
              <w:t>Content Management System</w:t>
            </w:r>
          </w:p>
        </w:tc>
        <w:tc>
          <w:tcPr>
            <w:tcW w:w="3345" w:type="dxa"/>
          </w:tcPr>
          <w:p w14:paraId="4B361B65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75C5DA4A" w14:textId="77777777" w:rsidR="00D551F5" w:rsidRPr="00D93227" w:rsidRDefault="009316AD" w:rsidP="00D551F5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254389A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340C3F31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54E10D12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8BF5650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3F5F0EAF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D551F5" w:rsidRPr="00651BB7" w14:paraId="6FFC5289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246F2C52" w14:textId="77777777" w:rsidR="00D551F5" w:rsidRPr="00651BB7" w:rsidRDefault="00D551F5" w:rsidP="00D551F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Other </w:t>
            </w:r>
            <w:r w:rsidR="0069242B">
              <w:rPr>
                <w:b/>
              </w:rPr>
              <w:t xml:space="preserve">Advanced </w:t>
            </w:r>
            <w:r>
              <w:rPr>
                <w:b/>
              </w:rPr>
              <w:t>1</w:t>
            </w:r>
          </w:p>
        </w:tc>
        <w:tc>
          <w:tcPr>
            <w:tcW w:w="3345" w:type="dxa"/>
          </w:tcPr>
          <w:p w14:paraId="58041B48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30977CAA" w14:textId="77777777" w:rsidR="00D551F5" w:rsidRPr="00D93227" w:rsidRDefault="009316AD" w:rsidP="00D551F5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3E9641A0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256075FC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09B1CBE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59AA507B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75DE6602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  <w:tr w:rsidR="00D551F5" w:rsidRPr="00651BB7" w14:paraId="6C979DCA" w14:textId="77777777" w:rsidTr="0075737F">
        <w:trPr>
          <w:cantSplit/>
          <w:trHeight w:val="1440"/>
        </w:trPr>
        <w:tc>
          <w:tcPr>
            <w:tcW w:w="1870" w:type="dxa"/>
            <w:shd w:val="clear" w:color="auto" w:fill="DBE5F1" w:themeFill="accent1" w:themeFillTint="33"/>
          </w:tcPr>
          <w:p w14:paraId="3DF73CB1" w14:textId="77777777" w:rsidR="00D551F5" w:rsidRPr="00651BB7" w:rsidRDefault="00D551F5" w:rsidP="00D551F5">
            <w:pPr>
              <w:rPr>
                <w:b/>
              </w:rPr>
            </w:pPr>
            <w:r>
              <w:rPr>
                <w:b/>
              </w:rPr>
              <w:t>Other</w:t>
            </w:r>
            <w:r w:rsidR="0069242B">
              <w:rPr>
                <w:b/>
              </w:rPr>
              <w:t xml:space="preserve"> Advanced</w:t>
            </w:r>
            <w:r>
              <w:rPr>
                <w:b/>
              </w:rPr>
              <w:t xml:space="preserve"> 2</w:t>
            </w:r>
          </w:p>
        </w:tc>
        <w:tc>
          <w:tcPr>
            <w:tcW w:w="3345" w:type="dxa"/>
          </w:tcPr>
          <w:p w14:paraId="50E033EE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 w:rsidRPr="00BE6ED3">
              <w:rPr>
                <w:sz w:val="16"/>
              </w:rPr>
              <w:t>Notes – Who, What, Where, When, Why should teacher give you full credit for this item?</w:t>
            </w:r>
          </w:p>
        </w:tc>
        <w:tc>
          <w:tcPr>
            <w:tcW w:w="1890" w:type="dxa"/>
          </w:tcPr>
          <w:p w14:paraId="4435254D" w14:textId="77777777" w:rsidR="00D551F5" w:rsidRPr="00D93227" w:rsidRDefault="009316AD" w:rsidP="00D551F5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5E4CDC5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</w:tcPr>
          <w:p w14:paraId="75B6CD63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0F25278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890" w:type="dxa"/>
            <w:shd w:val="clear" w:color="auto" w:fill="D6E3BC" w:themeFill="accent3" w:themeFillTint="66"/>
          </w:tcPr>
          <w:p w14:paraId="6B5270AD" w14:textId="77777777" w:rsidR="00D551F5" w:rsidRPr="00D93227" w:rsidRDefault="00D551F5" w:rsidP="00D551F5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54B987B2" w14:textId="77777777" w:rsidR="00D551F5" w:rsidRPr="00651BB7" w:rsidRDefault="00D551F5" w:rsidP="00D551F5">
            <w:pPr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</w:tr>
    </w:tbl>
    <w:p w14:paraId="0F8D3E54" w14:textId="77777777" w:rsidR="00D551F5" w:rsidRDefault="00D551F5" w:rsidP="00621995">
      <w:pPr>
        <w:pStyle w:val="Header"/>
        <w:tabs>
          <w:tab w:val="center" w:pos="5400"/>
          <w:tab w:val="right" w:pos="10800"/>
        </w:tabs>
        <w:rPr>
          <w:rFonts w:ascii="Calibri" w:hAnsi="Calibri" w:cs="Calibri"/>
        </w:rPr>
      </w:pPr>
    </w:p>
    <w:p w14:paraId="389CDE61" w14:textId="77777777" w:rsidR="001F55E4" w:rsidRDefault="001F55E4">
      <w:pPr>
        <w:pStyle w:val="Header"/>
        <w:tabs>
          <w:tab w:val="clear" w:pos="4320"/>
          <w:tab w:val="clear" w:pos="8640"/>
          <w:tab w:val="center" w:pos="5400"/>
          <w:tab w:val="right" w:pos="10800"/>
        </w:tabs>
        <w:rPr>
          <w:rFonts w:ascii="Calibri" w:hAnsi="Calibri" w:cs="Calibri"/>
        </w:rPr>
      </w:pPr>
    </w:p>
    <w:sectPr w:rsidR="001F55E4" w:rsidSect="00E32C2C">
      <w:foot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B863C" w14:textId="77777777" w:rsidR="003B4DF0" w:rsidRDefault="003B4DF0">
      <w:r>
        <w:separator/>
      </w:r>
    </w:p>
  </w:endnote>
  <w:endnote w:type="continuationSeparator" w:id="0">
    <w:p w14:paraId="49004B8C" w14:textId="77777777" w:rsidR="003B4DF0" w:rsidRDefault="003B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369"/>
      <w:gridCol w:w="2371"/>
      <w:gridCol w:w="3207"/>
      <w:gridCol w:w="2853"/>
    </w:tblGrid>
    <w:tr w:rsidR="00540065" w:rsidRPr="00FF1F80" w14:paraId="10BCBBF2" w14:textId="77777777" w:rsidTr="00B16C14">
      <w:tc>
        <w:tcPr>
          <w:tcW w:w="2369" w:type="dxa"/>
          <w:tcBorders>
            <w:top w:val="single" w:sz="4" w:space="0" w:color="auto"/>
          </w:tcBorders>
          <w:vAlign w:val="center"/>
        </w:tcPr>
        <w:p w14:paraId="30C52232" w14:textId="77777777" w:rsidR="00540065" w:rsidRPr="00FF1F80" w:rsidRDefault="00540065" w:rsidP="00B05426">
          <w:pPr>
            <w:pStyle w:val="Footer"/>
            <w:tabs>
              <w:tab w:val="right" w:pos="3600"/>
              <w:tab w:val="left" w:pos="5760"/>
            </w:tabs>
            <w:rPr>
              <w:rFonts w:ascii="Calibri" w:hAnsi="Calibri" w:cs="Calibri"/>
              <w:sz w:val="12"/>
              <w:szCs w:val="12"/>
            </w:rPr>
          </w:pPr>
          <w:r w:rsidRPr="00FF1F80">
            <w:rPr>
              <w:rFonts w:ascii="Calibri" w:hAnsi="Calibri" w:cs="Calibri"/>
              <w:sz w:val="12"/>
              <w:szCs w:val="12"/>
            </w:rPr>
            <w:t xml:space="preserve">Page 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begin"/>
          </w:r>
          <w:r w:rsidRPr="00FF1F80">
            <w:rPr>
              <w:rFonts w:ascii="Calibri" w:hAnsi="Calibri" w:cs="Calibri"/>
              <w:sz w:val="12"/>
              <w:szCs w:val="12"/>
            </w:rPr>
            <w:instrText xml:space="preserve"> PAGE </w:instrTex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separate"/>
          </w:r>
          <w:r>
            <w:rPr>
              <w:rFonts w:ascii="Calibri" w:hAnsi="Calibri" w:cs="Calibri"/>
              <w:noProof/>
              <w:sz w:val="12"/>
              <w:szCs w:val="12"/>
            </w:rPr>
            <w:t>10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end"/>
          </w:r>
          <w:r w:rsidRPr="00FF1F80">
            <w:rPr>
              <w:rFonts w:ascii="Calibri" w:hAnsi="Calibri" w:cs="Calibri"/>
              <w:sz w:val="12"/>
              <w:szCs w:val="12"/>
            </w:rPr>
            <w:t xml:space="preserve"> of 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begin"/>
          </w:r>
          <w:r w:rsidRPr="00FF1F80">
            <w:rPr>
              <w:rFonts w:ascii="Calibri" w:hAnsi="Calibri" w:cs="Calibri"/>
              <w:sz w:val="12"/>
              <w:szCs w:val="12"/>
            </w:rPr>
            <w:instrText xml:space="preserve"> NUMPAGES </w:instrTex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separate"/>
          </w:r>
          <w:r>
            <w:rPr>
              <w:rFonts w:ascii="Calibri" w:hAnsi="Calibri" w:cs="Calibri"/>
              <w:noProof/>
              <w:sz w:val="12"/>
              <w:szCs w:val="12"/>
            </w:rPr>
            <w:t>10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end"/>
          </w:r>
        </w:p>
      </w:tc>
      <w:tc>
        <w:tcPr>
          <w:tcW w:w="2371" w:type="dxa"/>
          <w:tcBorders>
            <w:top w:val="single" w:sz="4" w:space="0" w:color="auto"/>
          </w:tcBorders>
          <w:vAlign w:val="center"/>
        </w:tcPr>
        <w:p w14:paraId="15BD9FA6" w14:textId="77777777" w:rsidR="00540065" w:rsidRPr="00FF1F80" w:rsidRDefault="00540065" w:rsidP="001E6675">
          <w:pPr>
            <w:pStyle w:val="Footer"/>
            <w:tabs>
              <w:tab w:val="right" w:pos="3600"/>
              <w:tab w:val="left" w:pos="5760"/>
            </w:tabs>
            <w:jc w:val="center"/>
            <w:rPr>
              <w:rFonts w:ascii="Calibri" w:hAnsi="Calibri" w:cs="Calibri"/>
              <w:sz w:val="12"/>
              <w:szCs w:val="12"/>
            </w:rPr>
          </w:pPr>
          <w:r w:rsidRPr="00FF1F80">
            <w:rPr>
              <w:rFonts w:ascii="Calibri" w:hAnsi="Calibri" w:cs="Calibri"/>
              <w:sz w:val="12"/>
              <w:szCs w:val="12"/>
            </w:rPr>
            <w:t xml:space="preserve">Edited by </w:t>
          </w:r>
          <w:r w:rsidRPr="001E6675">
            <w:rPr>
              <w:rFonts w:ascii="Calibri" w:hAnsi="Calibri" w:cs="Calibri"/>
              <w:sz w:val="12"/>
              <w:szCs w:val="12"/>
            </w:rPr>
            <w:t>David Doering</w:t>
          </w:r>
        </w:p>
      </w:tc>
      <w:tc>
        <w:tcPr>
          <w:tcW w:w="3207" w:type="dxa"/>
          <w:tcBorders>
            <w:top w:val="single" w:sz="4" w:space="0" w:color="auto"/>
          </w:tcBorders>
          <w:vAlign w:val="center"/>
        </w:tcPr>
        <w:p w14:paraId="26A261B9" w14:textId="77777777" w:rsidR="00540065" w:rsidRPr="00FF1F80" w:rsidRDefault="00540065" w:rsidP="00B05426">
          <w:pPr>
            <w:pStyle w:val="Footer"/>
            <w:tabs>
              <w:tab w:val="right" w:pos="3600"/>
              <w:tab w:val="left" w:pos="5760"/>
            </w:tabs>
            <w:jc w:val="center"/>
            <w:rPr>
              <w:rFonts w:ascii="Calibri" w:hAnsi="Calibri" w:cs="Calibri"/>
              <w:sz w:val="12"/>
              <w:szCs w:val="12"/>
            </w:rPr>
          </w:pPr>
          <w:r w:rsidRPr="00FF1F80">
            <w:rPr>
              <w:rFonts w:ascii="Calibri" w:hAnsi="Calibri" w:cs="Calibri"/>
              <w:sz w:val="12"/>
              <w:szCs w:val="12"/>
            </w:rPr>
            <w:t xml:space="preserve">Printed 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begin"/>
          </w:r>
          <w:r w:rsidRPr="00FF1F80">
            <w:rPr>
              <w:rFonts w:ascii="Calibri" w:hAnsi="Calibri" w:cs="Calibri"/>
              <w:sz w:val="12"/>
              <w:szCs w:val="12"/>
            </w:rPr>
            <w:instrText xml:space="preserve"> PRINTDATE  \@ "M/d/yyyy h:mm am/pm"  \* MERGEFORMAT </w:instrTex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separate"/>
          </w:r>
          <w:r>
            <w:rPr>
              <w:rFonts w:ascii="Calibri" w:hAnsi="Calibri" w:cs="Calibri"/>
              <w:noProof/>
              <w:sz w:val="12"/>
              <w:szCs w:val="12"/>
            </w:rPr>
            <w:t>5/9/2013 1:46 PM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end"/>
          </w:r>
        </w:p>
      </w:tc>
      <w:tc>
        <w:tcPr>
          <w:tcW w:w="2853" w:type="dxa"/>
          <w:tcBorders>
            <w:top w:val="single" w:sz="4" w:space="0" w:color="auto"/>
          </w:tcBorders>
          <w:vAlign w:val="center"/>
        </w:tcPr>
        <w:p w14:paraId="3E8BB572" w14:textId="0000F6BB" w:rsidR="00540065" w:rsidRPr="00FF1F80" w:rsidRDefault="00540065" w:rsidP="00B05426">
          <w:pPr>
            <w:pStyle w:val="Footer"/>
            <w:tabs>
              <w:tab w:val="right" w:pos="3600"/>
              <w:tab w:val="left" w:pos="5760"/>
            </w:tabs>
            <w:jc w:val="right"/>
            <w:rPr>
              <w:rFonts w:ascii="Calibri" w:hAnsi="Calibri" w:cs="Calibri"/>
              <w:sz w:val="12"/>
              <w:szCs w:val="12"/>
            </w:rPr>
          </w:pPr>
          <w:r w:rsidRPr="00FF1F80">
            <w:rPr>
              <w:rFonts w:ascii="Calibri" w:hAnsi="Calibri" w:cs="Calibri"/>
              <w:sz w:val="12"/>
              <w:szCs w:val="12"/>
            </w:rPr>
            <w:t xml:space="preserve">Saved 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begin"/>
          </w:r>
          <w:r w:rsidRPr="00FF1F80">
            <w:rPr>
              <w:rFonts w:ascii="Calibri" w:hAnsi="Calibri" w:cs="Calibri"/>
              <w:sz w:val="12"/>
              <w:szCs w:val="12"/>
            </w:rPr>
            <w:instrText xml:space="preserve"> SAVEDATE  </w:instrTex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separate"/>
          </w:r>
          <w:r>
            <w:rPr>
              <w:rFonts w:ascii="Calibri" w:hAnsi="Calibri" w:cs="Calibri"/>
              <w:noProof/>
              <w:sz w:val="12"/>
              <w:szCs w:val="12"/>
            </w:rPr>
            <w:t>12/3/2019 1:43:00 PM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end"/>
          </w:r>
        </w:p>
      </w:tc>
    </w:tr>
    <w:tr w:rsidR="00540065" w:rsidRPr="00FF1F80" w14:paraId="408273DA" w14:textId="77777777" w:rsidTr="00B16C14">
      <w:tc>
        <w:tcPr>
          <w:tcW w:w="10800" w:type="dxa"/>
          <w:gridSpan w:val="4"/>
          <w:vAlign w:val="center"/>
        </w:tcPr>
        <w:p w14:paraId="3382EB1D" w14:textId="77777777" w:rsidR="00540065" w:rsidRPr="00FF1F80" w:rsidRDefault="00540065" w:rsidP="00B05426">
          <w:pPr>
            <w:pStyle w:val="Footer"/>
            <w:tabs>
              <w:tab w:val="right" w:pos="3600"/>
              <w:tab w:val="left" w:pos="5760"/>
            </w:tabs>
            <w:jc w:val="right"/>
            <w:rPr>
              <w:rFonts w:ascii="Calibri" w:hAnsi="Calibri" w:cs="Calibri"/>
              <w:sz w:val="12"/>
              <w:szCs w:val="12"/>
            </w:rPr>
          </w:pPr>
          <w:r w:rsidRPr="00FF1F80">
            <w:rPr>
              <w:rFonts w:ascii="Calibri" w:hAnsi="Calibri" w:cs="Calibri"/>
              <w:sz w:val="12"/>
              <w:szCs w:val="12"/>
            </w:rPr>
            <w:fldChar w:fldCharType="begin"/>
          </w:r>
          <w:r w:rsidRPr="00FF1F80">
            <w:rPr>
              <w:rFonts w:ascii="Calibri" w:hAnsi="Calibri" w:cs="Calibri"/>
              <w:sz w:val="12"/>
              <w:szCs w:val="12"/>
            </w:rPr>
            <w:instrText xml:space="preserve"> FILENAME \p </w:instrTex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separate"/>
          </w:r>
          <w:r>
            <w:rPr>
              <w:rFonts w:ascii="Calibri" w:hAnsi="Calibri" w:cs="Calibri"/>
              <w:noProof/>
              <w:sz w:val="12"/>
              <w:szCs w:val="12"/>
            </w:rPr>
            <w:t>P:\IS 142 Web Development I\Scoring Guide - Final Web Site - 100 points - Click HERE to Download.docx</w:t>
          </w:r>
          <w:r w:rsidRPr="00FF1F80">
            <w:rPr>
              <w:rFonts w:ascii="Calibri" w:hAnsi="Calibri" w:cs="Calibri"/>
              <w:sz w:val="12"/>
              <w:szCs w:val="12"/>
            </w:rPr>
            <w:fldChar w:fldCharType="end"/>
          </w:r>
        </w:p>
      </w:tc>
    </w:tr>
  </w:tbl>
  <w:p w14:paraId="67A35480" w14:textId="77777777" w:rsidR="00540065" w:rsidRPr="00FF1F80" w:rsidRDefault="00540065" w:rsidP="00FF1F80">
    <w:pPr>
      <w:pStyle w:val="Footer"/>
      <w:rPr>
        <w:rFonts w:ascii="Calibri" w:hAnsi="Calibri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AFF1F" w14:textId="77777777" w:rsidR="003B4DF0" w:rsidRDefault="003B4DF0">
      <w:r>
        <w:separator/>
      </w:r>
    </w:p>
  </w:footnote>
  <w:footnote w:type="continuationSeparator" w:id="0">
    <w:p w14:paraId="1DA199DB" w14:textId="77777777" w:rsidR="003B4DF0" w:rsidRDefault="003B4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A46"/>
    <w:multiLevelType w:val="hybridMultilevel"/>
    <w:tmpl w:val="20CED3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D8439A"/>
    <w:multiLevelType w:val="hybridMultilevel"/>
    <w:tmpl w:val="65DC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32F22"/>
    <w:multiLevelType w:val="hybridMultilevel"/>
    <w:tmpl w:val="F3082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13A"/>
    <w:rsid w:val="00093A06"/>
    <w:rsid w:val="000B3642"/>
    <w:rsid w:val="000E318E"/>
    <w:rsid w:val="000E4775"/>
    <w:rsid w:val="000F1147"/>
    <w:rsid w:val="000F386B"/>
    <w:rsid w:val="00146D7D"/>
    <w:rsid w:val="00173DEE"/>
    <w:rsid w:val="00181ED0"/>
    <w:rsid w:val="0019401B"/>
    <w:rsid w:val="001A412C"/>
    <w:rsid w:val="001B350D"/>
    <w:rsid w:val="001B37EB"/>
    <w:rsid w:val="001E49E9"/>
    <w:rsid w:val="001E6675"/>
    <w:rsid w:val="001F55E4"/>
    <w:rsid w:val="00206DF0"/>
    <w:rsid w:val="0022580F"/>
    <w:rsid w:val="00225D3D"/>
    <w:rsid w:val="00241132"/>
    <w:rsid w:val="00245EFA"/>
    <w:rsid w:val="002479CF"/>
    <w:rsid w:val="002A6F8E"/>
    <w:rsid w:val="00307A2D"/>
    <w:rsid w:val="003433F5"/>
    <w:rsid w:val="00356741"/>
    <w:rsid w:val="00370079"/>
    <w:rsid w:val="00376841"/>
    <w:rsid w:val="003A0323"/>
    <w:rsid w:val="003B29BF"/>
    <w:rsid w:val="003B3880"/>
    <w:rsid w:val="003B4DF0"/>
    <w:rsid w:val="003C1245"/>
    <w:rsid w:val="003D7904"/>
    <w:rsid w:val="003F3DDD"/>
    <w:rsid w:val="003F6B5E"/>
    <w:rsid w:val="004411DB"/>
    <w:rsid w:val="00451B8F"/>
    <w:rsid w:val="00461957"/>
    <w:rsid w:val="00470FC6"/>
    <w:rsid w:val="00471A1C"/>
    <w:rsid w:val="00480071"/>
    <w:rsid w:val="00481E76"/>
    <w:rsid w:val="00485790"/>
    <w:rsid w:val="004A07D1"/>
    <w:rsid w:val="004A30E5"/>
    <w:rsid w:val="004A33FD"/>
    <w:rsid w:val="004B3B01"/>
    <w:rsid w:val="004C39B4"/>
    <w:rsid w:val="004C6DCB"/>
    <w:rsid w:val="004D7121"/>
    <w:rsid w:val="004F3FA2"/>
    <w:rsid w:val="004F6C36"/>
    <w:rsid w:val="00502409"/>
    <w:rsid w:val="005069A8"/>
    <w:rsid w:val="005117A9"/>
    <w:rsid w:val="005163EC"/>
    <w:rsid w:val="00540065"/>
    <w:rsid w:val="00541667"/>
    <w:rsid w:val="00571641"/>
    <w:rsid w:val="005857B2"/>
    <w:rsid w:val="00586DD2"/>
    <w:rsid w:val="005A6852"/>
    <w:rsid w:val="005C7D28"/>
    <w:rsid w:val="005F530D"/>
    <w:rsid w:val="005F5BF2"/>
    <w:rsid w:val="005F77D8"/>
    <w:rsid w:val="00621995"/>
    <w:rsid w:val="00673AC1"/>
    <w:rsid w:val="00675CAE"/>
    <w:rsid w:val="006771F8"/>
    <w:rsid w:val="0069242B"/>
    <w:rsid w:val="006C7C5C"/>
    <w:rsid w:val="006E43C4"/>
    <w:rsid w:val="00700857"/>
    <w:rsid w:val="00703267"/>
    <w:rsid w:val="0073666B"/>
    <w:rsid w:val="00744269"/>
    <w:rsid w:val="0075737F"/>
    <w:rsid w:val="0076200F"/>
    <w:rsid w:val="00790386"/>
    <w:rsid w:val="007D4293"/>
    <w:rsid w:val="007D5614"/>
    <w:rsid w:val="008006DC"/>
    <w:rsid w:val="00800B82"/>
    <w:rsid w:val="00814B95"/>
    <w:rsid w:val="00830798"/>
    <w:rsid w:val="00862C11"/>
    <w:rsid w:val="00875EAF"/>
    <w:rsid w:val="008B0A54"/>
    <w:rsid w:val="008B3EEF"/>
    <w:rsid w:val="008C3F4F"/>
    <w:rsid w:val="008E23E7"/>
    <w:rsid w:val="0090082C"/>
    <w:rsid w:val="009316AD"/>
    <w:rsid w:val="00933EB2"/>
    <w:rsid w:val="00953C0A"/>
    <w:rsid w:val="00955D41"/>
    <w:rsid w:val="00976E4A"/>
    <w:rsid w:val="00A2433D"/>
    <w:rsid w:val="00A2485A"/>
    <w:rsid w:val="00AD325F"/>
    <w:rsid w:val="00AE405A"/>
    <w:rsid w:val="00AE4FC0"/>
    <w:rsid w:val="00B05426"/>
    <w:rsid w:val="00B14798"/>
    <w:rsid w:val="00B16C14"/>
    <w:rsid w:val="00B3770A"/>
    <w:rsid w:val="00B40200"/>
    <w:rsid w:val="00B56C02"/>
    <w:rsid w:val="00B57DC2"/>
    <w:rsid w:val="00B70ADE"/>
    <w:rsid w:val="00B750B9"/>
    <w:rsid w:val="00BB3159"/>
    <w:rsid w:val="00BC0D96"/>
    <w:rsid w:val="00BC498B"/>
    <w:rsid w:val="00BC5DEF"/>
    <w:rsid w:val="00BD1118"/>
    <w:rsid w:val="00BE6ED3"/>
    <w:rsid w:val="00BF4A6B"/>
    <w:rsid w:val="00C07152"/>
    <w:rsid w:val="00C32CF6"/>
    <w:rsid w:val="00C4010A"/>
    <w:rsid w:val="00C40236"/>
    <w:rsid w:val="00C44DDD"/>
    <w:rsid w:val="00C6298F"/>
    <w:rsid w:val="00C72D02"/>
    <w:rsid w:val="00C87295"/>
    <w:rsid w:val="00CA5A3D"/>
    <w:rsid w:val="00CB43C7"/>
    <w:rsid w:val="00CB505E"/>
    <w:rsid w:val="00CC3272"/>
    <w:rsid w:val="00CE1E23"/>
    <w:rsid w:val="00CE39C5"/>
    <w:rsid w:val="00CE7970"/>
    <w:rsid w:val="00D12B16"/>
    <w:rsid w:val="00D20FFF"/>
    <w:rsid w:val="00D551F5"/>
    <w:rsid w:val="00D5627F"/>
    <w:rsid w:val="00D74696"/>
    <w:rsid w:val="00D91A99"/>
    <w:rsid w:val="00D93227"/>
    <w:rsid w:val="00DA6784"/>
    <w:rsid w:val="00DD0F4E"/>
    <w:rsid w:val="00DE713A"/>
    <w:rsid w:val="00E00BCD"/>
    <w:rsid w:val="00E26193"/>
    <w:rsid w:val="00E32C2C"/>
    <w:rsid w:val="00E55E2B"/>
    <w:rsid w:val="00E5798B"/>
    <w:rsid w:val="00E672C4"/>
    <w:rsid w:val="00E857C0"/>
    <w:rsid w:val="00EB234F"/>
    <w:rsid w:val="00EB332B"/>
    <w:rsid w:val="00EE37BB"/>
    <w:rsid w:val="00F56EE9"/>
    <w:rsid w:val="00F71C1C"/>
    <w:rsid w:val="00F73904"/>
    <w:rsid w:val="00F906A3"/>
    <w:rsid w:val="00F91765"/>
    <w:rsid w:val="00F92645"/>
    <w:rsid w:val="00FB671B"/>
    <w:rsid w:val="00FC64CC"/>
    <w:rsid w:val="00FD58C3"/>
    <w:rsid w:val="00FE36AC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1D17C"/>
  <w14:defaultImageDpi w14:val="0"/>
  <w15:docId w15:val="{A18A9B57-C3C7-4F11-9743-853CCD71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nhideWhenUsed="1"/>
    <w:lsdException w:name="foot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240"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F1F80"/>
    <w:rPr>
      <w:rFonts w:cs="Times New Roman"/>
    </w:rPr>
  </w:style>
  <w:style w:type="table" w:styleId="TableGrid">
    <w:name w:val="Table Grid"/>
    <w:basedOn w:val="TableNormal"/>
    <w:uiPriority w:val="59"/>
    <w:rsid w:val="007D5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412C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FB671B"/>
    <w:rPr>
      <w:rFonts w:cs="Times New Roman"/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857C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00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Advanced%20Computer%20Programm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1F16-5186-4C0E-BC99-2E56D353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 Computer Programming</Template>
  <TotalTime>8</TotalTime>
  <Pages>10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Title</vt:lpstr>
    </vt:vector>
  </TitlesOfParts>
  <Company>Valley Park School District</Company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Title</dc:title>
  <dc:subject/>
  <dc:creator>David Doering</dc:creator>
  <cp:keywords/>
  <dc:description/>
  <cp:lastModifiedBy>Contini, Nathan J.</cp:lastModifiedBy>
  <cp:revision>2</cp:revision>
  <cp:lastPrinted>2013-05-09T18:46:00Z</cp:lastPrinted>
  <dcterms:created xsi:type="dcterms:W3CDTF">2019-12-16T02:12:00Z</dcterms:created>
  <dcterms:modified xsi:type="dcterms:W3CDTF">2019-12-16T02:12:00Z</dcterms:modified>
</cp:coreProperties>
</file>